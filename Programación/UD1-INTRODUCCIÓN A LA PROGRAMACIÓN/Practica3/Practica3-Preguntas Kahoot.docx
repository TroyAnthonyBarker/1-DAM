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14" w:rsidRDefault="00DA2EF1" w:rsidP="00DA2EF1">
      <w:pPr>
        <w:pStyle w:val="Ttulo1"/>
      </w:pPr>
      <w:r>
        <w:t>Preguntas Kahoot</w:t>
      </w:r>
      <w:bookmarkStart w:id="0" w:name="_GoBack"/>
      <w:bookmarkEnd w:id="0"/>
    </w:p>
    <w:p w:rsidR="00DA2EF1" w:rsidRDefault="00DA2EF1" w:rsidP="00DA2EF1">
      <w:pPr>
        <w:pStyle w:val="Ttulo3"/>
      </w:pPr>
      <w:r>
        <w:t>A la hora de resolver una expresión, el orden a seguir es el siguiente:</w:t>
      </w:r>
    </w:p>
    <w:p w:rsidR="00DA2EF1" w:rsidRPr="00DA2EF1" w:rsidRDefault="00DA2EF1" w:rsidP="00DA2EF1">
      <w:pPr>
        <w:pStyle w:val="Prrafodelista"/>
        <w:numPr>
          <w:ilvl w:val="0"/>
          <w:numId w:val="4"/>
        </w:numPr>
        <w:rPr>
          <w:color w:val="00B050"/>
          <w:lang w:eastAsia="zh-CN"/>
        </w:rPr>
      </w:pPr>
      <w:r w:rsidRPr="00DA2EF1">
        <w:rPr>
          <w:color w:val="00B050"/>
          <w:lang w:eastAsia="zh-CN"/>
        </w:rPr>
        <w:t>Paréntesis, potencia, multiplicación y división, sumas y restas, concatenación, relacionales, negación, conjunción y disyunción.</w:t>
      </w:r>
    </w:p>
    <w:p w:rsidR="00DA2EF1" w:rsidRDefault="00DA2EF1" w:rsidP="00DA2EF1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Paréntesis, potencia, multiplicación y división, sumas y restas, concatenación, relacionales, negaci</w:t>
      </w:r>
      <w:r>
        <w:rPr>
          <w:lang w:eastAsia="zh-CN"/>
        </w:rPr>
        <w:t xml:space="preserve">ón, </w:t>
      </w:r>
      <w:r>
        <w:rPr>
          <w:lang w:eastAsia="zh-CN"/>
        </w:rPr>
        <w:t>disyunción</w:t>
      </w:r>
      <w:r>
        <w:rPr>
          <w:lang w:eastAsia="zh-CN"/>
        </w:rPr>
        <w:t xml:space="preserve"> y </w:t>
      </w:r>
      <w:r>
        <w:rPr>
          <w:lang w:eastAsia="zh-CN"/>
        </w:rPr>
        <w:t>conjunción.</w:t>
      </w:r>
    </w:p>
    <w:p w:rsidR="00DA2EF1" w:rsidRDefault="00DA2EF1" w:rsidP="00DA2EF1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Paréntesis, potencia, multiplicación y división, sumas y restas, concatenaci</w:t>
      </w:r>
      <w:r>
        <w:rPr>
          <w:lang w:eastAsia="zh-CN"/>
        </w:rPr>
        <w:t>ón</w:t>
      </w:r>
      <w:r>
        <w:rPr>
          <w:lang w:eastAsia="zh-CN"/>
        </w:rPr>
        <w:t>, negación, relacionales</w:t>
      </w:r>
      <w:r>
        <w:rPr>
          <w:lang w:eastAsia="zh-CN"/>
        </w:rPr>
        <w:t xml:space="preserve">, </w:t>
      </w:r>
      <w:r>
        <w:rPr>
          <w:lang w:eastAsia="zh-CN"/>
        </w:rPr>
        <w:t>conjunción y disyunción.</w:t>
      </w:r>
    </w:p>
    <w:p w:rsidR="00DA2EF1" w:rsidRDefault="00DA2EF1" w:rsidP="00DA2EF1">
      <w:pPr>
        <w:pStyle w:val="Prrafode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</w:t>
      </w:r>
      <w:r>
        <w:rPr>
          <w:lang w:eastAsia="zh-CN"/>
        </w:rPr>
        <w:t>otencia, multiplicación y división, sumas y restas</w:t>
      </w:r>
      <w:r>
        <w:rPr>
          <w:lang w:eastAsia="zh-CN"/>
        </w:rPr>
        <w:t>, p</w:t>
      </w:r>
      <w:r>
        <w:rPr>
          <w:lang w:eastAsia="zh-CN"/>
        </w:rPr>
        <w:t>aréntesis, concatenación, relacionales, negación, conjunción y disyunción.</w:t>
      </w:r>
    </w:p>
    <w:p w:rsidR="007D2596" w:rsidRDefault="007D2596" w:rsidP="007D2596">
      <w:pPr>
        <w:rPr>
          <w:lang w:eastAsia="zh-CN"/>
        </w:rPr>
      </w:pPr>
    </w:p>
    <w:p w:rsidR="00DA2EF1" w:rsidRDefault="00BC6E73" w:rsidP="00BC6E73">
      <w:pPr>
        <w:pStyle w:val="Ttulo3"/>
      </w:pPr>
      <w:r>
        <w:t xml:space="preserve">Expresión </w:t>
      </w:r>
      <w:r>
        <w:t>que producen resul</w:t>
      </w:r>
      <w:r>
        <w:t>tados de tipo Verdadero o Falso:</w:t>
      </w:r>
    </w:p>
    <w:p w:rsidR="00BC6E73" w:rsidRPr="007D2596" w:rsidRDefault="007D2596" w:rsidP="00BC6E73">
      <w:pPr>
        <w:pStyle w:val="Prrafodelista"/>
        <w:numPr>
          <w:ilvl w:val="0"/>
          <w:numId w:val="5"/>
        </w:numPr>
        <w:rPr>
          <w:color w:val="00B050"/>
          <w:lang w:eastAsia="zh-CN"/>
        </w:rPr>
      </w:pPr>
      <w:r w:rsidRPr="007D2596">
        <w:rPr>
          <w:color w:val="00B050"/>
        </w:rPr>
        <w:t>Booleanas</w:t>
      </w:r>
      <w:r w:rsidR="00BC6E73" w:rsidRPr="007D2596">
        <w:rPr>
          <w:color w:val="00B050"/>
        </w:rPr>
        <w:t>.</w:t>
      </w:r>
    </w:p>
    <w:p w:rsidR="00BC6E73" w:rsidRDefault="00BC6E73" w:rsidP="00BC6E73">
      <w:pPr>
        <w:pStyle w:val="Prrafodelista"/>
        <w:numPr>
          <w:ilvl w:val="0"/>
          <w:numId w:val="5"/>
        </w:numPr>
        <w:rPr>
          <w:lang w:eastAsia="zh-CN"/>
        </w:rPr>
      </w:pPr>
      <w:r>
        <w:t>Relacionales</w:t>
      </w:r>
      <w:r>
        <w:t>.</w:t>
      </w:r>
    </w:p>
    <w:p w:rsidR="007D2596" w:rsidRDefault="007D2596" w:rsidP="007D2596">
      <w:pPr>
        <w:pStyle w:val="Prrafodelista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Lógicos.</w:t>
      </w:r>
    </w:p>
    <w:p w:rsidR="007D2596" w:rsidRDefault="007D2596" w:rsidP="007D2596">
      <w:pPr>
        <w:pStyle w:val="Prrafodelista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Ninguna respuesta es correcta.</w:t>
      </w:r>
    </w:p>
    <w:p w:rsidR="007D2596" w:rsidRDefault="007D2596" w:rsidP="007D2596">
      <w:pPr>
        <w:rPr>
          <w:lang w:eastAsia="zh-CN"/>
        </w:rPr>
      </w:pPr>
    </w:p>
    <w:p w:rsidR="007D2596" w:rsidRDefault="00D35C03" w:rsidP="007D2596">
      <w:pPr>
        <w:pStyle w:val="Ttulo3"/>
      </w:pPr>
      <w:r>
        <w:t xml:space="preserve">¿Qué es un </w:t>
      </w:r>
      <w:r>
        <w:t>Lenguaje de programación</w:t>
      </w:r>
      <w:r>
        <w:t>?</w:t>
      </w:r>
    </w:p>
    <w:p w:rsidR="00D35C03" w:rsidRPr="00D35C03" w:rsidRDefault="00D35C03" w:rsidP="00D35C03">
      <w:pPr>
        <w:pStyle w:val="Prrafodelista"/>
        <w:numPr>
          <w:ilvl w:val="0"/>
          <w:numId w:val="6"/>
        </w:numPr>
        <w:rPr>
          <w:color w:val="00B050"/>
          <w:lang w:eastAsia="zh-CN"/>
        </w:rPr>
      </w:pPr>
      <w:r w:rsidRPr="00D35C03">
        <w:rPr>
          <w:color w:val="00B050"/>
        </w:rPr>
        <w:t>Es el c</w:t>
      </w:r>
      <w:r w:rsidRPr="00D35C03">
        <w:rPr>
          <w:color w:val="00B050"/>
        </w:rPr>
        <w:t>onjunto de reglas sintácticas y semánticas, símbolos y palabras especiales establecidas para la construcción de programas</w:t>
      </w:r>
      <w:r w:rsidRPr="00D35C03">
        <w:rPr>
          <w:color w:val="00B050"/>
        </w:rPr>
        <w:t>.</w:t>
      </w:r>
    </w:p>
    <w:p w:rsidR="00D35C03" w:rsidRDefault="00D35C03" w:rsidP="00D35C03">
      <w:pPr>
        <w:pStyle w:val="Prrafodelista"/>
        <w:numPr>
          <w:ilvl w:val="0"/>
          <w:numId w:val="6"/>
        </w:numPr>
        <w:rPr>
          <w:lang w:eastAsia="zh-CN"/>
        </w:rPr>
      </w:pPr>
      <w:r>
        <w:t>Son las r</w:t>
      </w:r>
      <w:r>
        <w:t>eglas aplicables al conjunto de símbolos y palabras especiales</w:t>
      </w:r>
      <w:r>
        <w:t>.</w:t>
      </w:r>
    </w:p>
    <w:p w:rsidR="00D35C03" w:rsidRDefault="00D35C03" w:rsidP="00D35C03">
      <w:pPr>
        <w:pStyle w:val="Prrafodelista"/>
        <w:numPr>
          <w:ilvl w:val="0"/>
          <w:numId w:val="6"/>
        </w:numPr>
        <w:rPr>
          <w:lang w:eastAsia="zh-CN"/>
        </w:rPr>
      </w:pPr>
      <w:r>
        <w:t>Es el conjunto de símbolos, reglas sintácticas y semánticas que forman la base del programa.</w:t>
      </w:r>
    </w:p>
    <w:p w:rsidR="00D35C03" w:rsidRDefault="00D35C03" w:rsidP="00D35C03">
      <w:pPr>
        <w:pStyle w:val="Prrafodelista"/>
        <w:numPr>
          <w:ilvl w:val="0"/>
          <w:numId w:val="6"/>
        </w:numPr>
        <w:rPr>
          <w:lang w:eastAsia="zh-CN"/>
        </w:rPr>
      </w:pPr>
      <w:r>
        <w:t>Ninguna respuesta es correcta.</w:t>
      </w:r>
    </w:p>
    <w:p w:rsidR="00D35C03" w:rsidRDefault="00D35C03" w:rsidP="00D35C03">
      <w:pPr>
        <w:rPr>
          <w:lang w:eastAsia="zh-CN"/>
        </w:rPr>
      </w:pPr>
    </w:p>
    <w:p w:rsidR="00D35C03" w:rsidRDefault="00654275" w:rsidP="00D35C03">
      <w:pPr>
        <w:pStyle w:val="Ttulo3"/>
      </w:pPr>
      <w:r>
        <w:t>¿Qué es el Leguaje de maquina?</w:t>
      </w:r>
    </w:p>
    <w:p w:rsidR="00654275" w:rsidRDefault="00654275" w:rsidP="00654275">
      <w:pPr>
        <w:pStyle w:val="Prrafodelista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Es </w:t>
      </w:r>
      <w:r w:rsidR="00436954">
        <w:rPr>
          <w:lang w:eastAsia="zh-CN"/>
        </w:rPr>
        <w:t>un</w:t>
      </w:r>
      <w:r>
        <w:rPr>
          <w:lang w:eastAsia="zh-CN"/>
        </w:rPr>
        <w:t xml:space="preserve"> lenguaje </w:t>
      </w:r>
      <w:r w:rsidR="00436954">
        <w:rPr>
          <w:lang w:eastAsia="zh-CN"/>
        </w:rPr>
        <w:t>que consta</w:t>
      </w:r>
      <w:r w:rsidR="001D16EF">
        <w:rPr>
          <w:lang w:eastAsia="zh-CN"/>
        </w:rPr>
        <w:t xml:space="preserve"> de unos códigos</w:t>
      </w:r>
      <w:r w:rsidR="001D16EF">
        <w:t xml:space="preserve"> de operación que describen una operación elemental del procesador</w:t>
      </w:r>
      <w:r w:rsidR="001D16EF">
        <w:t>.</w:t>
      </w:r>
    </w:p>
    <w:p w:rsidR="00654275" w:rsidRDefault="00654275" w:rsidP="00654275">
      <w:pPr>
        <w:pStyle w:val="Prrafodelista"/>
        <w:numPr>
          <w:ilvl w:val="0"/>
          <w:numId w:val="7"/>
        </w:numPr>
        <w:rPr>
          <w:lang w:eastAsia="zh-CN"/>
        </w:rPr>
      </w:pPr>
      <w:r>
        <w:t>E</w:t>
      </w:r>
      <w:r>
        <w:t xml:space="preserve">s </w:t>
      </w:r>
      <w:r w:rsidR="00436954">
        <w:t>un</w:t>
      </w:r>
      <w:r>
        <w:t xml:space="preserve"> lenguaje </w:t>
      </w:r>
      <w:r w:rsidR="00436954">
        <w:t>que</w:t>
      </w:r>
      <w:r>
        <w:t xml:space="preserve"> consta de un conjunto de instrucciones codificadas en binario</w:t>
      </w:r>
      <w:r w:rsidR="00436954">
        <w:t xml:space="preserve"> que es </w:t>
      </w:r>
      <w:r w:rsidR="00436954">
        <w:t>utilizado directamente por el procesador</w:t>
      </w:r>
      <w:r>
        <w:t>.</w:t>
      </w:r>
    </w:p>
    <w:p w:rsidR="001D16EF" w:rsidRDefault="008E2D49" w:rsidP="00654275">
      <w:pPr>
        <w:pStyle w:val="Prrafodelista"/>
        <w:numPr>
          <w:ilvl w:val="0"/>
          <w:numId w:val="7"/>
        </w:numPr>
        <w:rPr>
          <w:lang w:eastAsia="zh-CN"/>
        </w:rPr>
      </w:pPr>
      <w:r>
        <w:t>Es un lenguaje de bajo nivel</w:t>
      </w:r>
      <w:r>
        <w:t>.</w:t>
      </w:r>
    </w:p>
    <w:p w:rsidR="008E2D49" w:rsidRDefault="008E2D49" w:rsidP="00654275">
      <w:pPr>
        <w:pStyle w:val="Prrafodelista"/>
        <w:numPr>
          <w:ilvl w:val="0"/>
          <w:numId w:val="7"/>
        </w:numPr>
        <w:rPr>
          <w:color w:val="00B050"/>
          <w:lang w:eastAsia="zh-CN"/>
        </w:rPr>
      </w:pPr>
      <w:r w:rsidRPr="008E2D49">
        <w:rPr>
          <w:color w:val="00B050"/>
        </w:rPr>
        <w:t>Dos respuestas son correctas.</w:t>
      </w:r>
    </w:p>
    <w:p w:rsidR="008E2D49" w:rsidRDefault="008E2D49" w:rsidP="008E2D49">
      <w:pPr>
        <w:rPr>
          <w:color w:val="00B050"/>
          <w:lang w:eastAsia="zh-CN"/>
        </w:rPr>
      </w:pPr>
    </w:p>
    <w:p w:rsidR="008E2D49" w:rsidRDefault="00951DBA" w:rsidP="008E2D49">
      <w:pPr>
        <w:pStyle w:val="Ttulo3"/>
      </w:pPr>
      <w:r>
        <w:t>Lenguajes procedimentales o imperativos</w:t>
      </w:r>
      <w:r>
        <w:t>:</w:t>
      </w:r>
    </w:p>
    <w:p w:rsidR="00951DBA" w:rsidRDefault="00951DBA" w:rsidP="00951DBA">
      <w:pPr>
        <w:pStyle w:val="Prrafodelista"/>
        <w:numPr>
          <w:ilvl w:val="0"/>
          <w:numId w:val="8"/>
        </w:numPr>
        <w:rPr>
          <w:lang w:eastAsia="zh-CN"/>
        </w:rPr>
      </w:pPr>
      <w:r>
        <w:t>E</w:t>
      </w:r>
      <w:r>
        <w:t>structurados</w:t>
      </w:r>
      <w:r>
        <w:t>,</w:t>
      </w:r>
      <w:r>
        <w:t xml:space="preserve"> procedimentales</w:t>
      </w:r>
      <w:r>
        <w:t xml:space="preserve">, </w:t>
      </w:r>
      <w:r>
        <w:t>orientados a objetos</w:t>
      </w:r>
      <w:r>
        <w:t xml:space="preserve"> y </w:t>
      </w:r>
      <w:r>
        <w:t>lógicos</w:t>
      </w:r>
      <w:r>
        <w:t>.</w:t>
      </w:r>
    </w:p>
    <w:p w:rsidR="00951DBA" w:rsidRDefault="00951DBA" w:rsidP="00951DBA">
      <w:pPr>
        <w:pStyle w:val="Prrafodelista"/>
        <w:numPr>
          <w:ilvl w:val="0"/>
          <w:numId w:val="8"/>
        </w:numPr>
        <w:rPr>
          <w:lang w:eastAsia="zh-CN"/>
        </w:rPr>
      </w:pPr>
      <w:r>
        <w:t>Procedimentales, orientados a objetos, scripting y lógicos.</w:t>
      </w:r>
    </w:p>
    <w:p w:rsidR="00951DBA" w:rsidRDefault="00951DBA" w:rsidP="00951DBA">
      <w:pPr>
        <w:pStyle w:val="Prrafodelista"/>
        <w:numPr>
          <w:ilvl w:val="0"/>
          <w:numId w:val="8"/>
        </w:numPr>
        <w:rPr>
          <w:lang w:eastAsia="zh-CN"/>
        </w:rPr>
      </w:pPr>
      <w:r>
        <w:t>Orientados a objetos</w:t>
      </w:r>
      <w:r>
        <w:t>,</w:t>
      </w:r>
      <w:r>
        <w:t xml:space="preserve"> funcionales</w:t>
      </w:r>
      <w:r>
        <w:t xml:space="preserve">, </w:t>
      </w:r>
      <w:r>
        <w:t>estructurados</w:t>
      </w:r>
      <w:r>
        <w:t xml:space="preserve"> y lógicos.</w:t>
      </w:r>
    </w:p>
    <w:p w:rsidR="00951DBA" w:rsidRDefault="00951DBA" w:rsidP="00951DBA">
      <w:pPr>
        <w:pStyle w:val="Prrafodelista"/>
        <w:numPr>
          <w:ilvl w:val="0"/>
          <w:numId w:val="8"/>
        </w:numPr>
        <w:rPr>
          <w:color w:val="00B050"/>
          <w:lang w:eastAsia="zh-CN"/>
        </w:rPr>
      </w:pPr>
      <w:r w:rsidRPr="00951DBA">
        <w:rPr>
          <w:color w:val="00B050"/>
          <w:lang w:eastAsia="zh-CN"/>
        </w:rPr>
        <w:t>Scripting, estructurados, procedimentales y orientados a objetos.</w:t>
      </w:r>
    </w:p>
    <w:p w:rsidR="00951DBA" w:rsidRDefault="00951DBA" w:rsidP="00951DBA">
      <w:pPr>
        <w:rPr>
          <w:color w:val="00B050"/>
          <w:lang w:eastAsia="zh-CN"/>
        </w:rPr>
      </w:pPr>
    </w:p>
    <w:p w:rsidR="00871F17" w:rsidRDefault="00871F17">
      <w:pPr>
        <w:rPr>
          <w:rFonts w:ascii="Heiti SC" w:eastAsia="Heiti SC" w:hAnsi="Heiti SC" w:cs="Arial"/>
          <w:b/>
          <w:bCs/>
          <w:kern w:val="3"/>
          <w:sz w:val="21"/>
          <w:szCs w:val="24"/>
          <w:lang w:eastAsia="zh-CN"/>
        </w:rPr>
      </w:pPr>
      <w:r>
        <w:br w:type="page"/>
      </w:r>
    </w:p>
    <w:p w:rsidR="00951DBA" w:rsidRDefault="00871F17" w:rsidP="00951DBA">
      <w:pPr>
        <w:pStyle w:val="Ttulo3"/>
      </w:pPr>
      <w:r>
        <w:lastRenderedPageBreak/>
        <w:t>¿Qué son los objetos c</w:t>
      </w:r>
      <w:r>
        <w:t>onstantes</w:t>
      </w:r>
      <w:r>
        <w:t>?</w:t>
      </w:r>
    </w:p>
    <w:p w:rsidR="00871F17" w:rsidRDefault="00871F17" w:rsidP="00871F17">
      <w:pPr>
        <w:pStyle w:val="Prrafodelista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Son objetos cuyo valor puede variar a lo largo de la ejecución de un programa.</w:t>
      </w:r>
    </w:p>
    <w:p w:rsidR="00871F17" w:rsidRPr="00953B5D" w:rsidRDefault="00871F17" w:rsidP="00871F17">
      <w:pPr>
        <w:pStyle w:val="Prrafodelista"/>
        <w:numPr>
          <w:ilvl w:val="0"/>
          <w:numId w:val="9"/>
        </w:numPr>
        <w:rPr>
          <w:color w:val="00B050"/>
          <w:lang w:eastAsia="zh-CN"/>
        </w:rPr>
      </w:pPr>
      <w:r w:rsidRPr="00953B5D">
        <w:rPr>
          <w:color w:val="00B050"/>
          <w:lang w:eastAsia="zh-CN"/>
        </w:rPr>
        <w:t>S</w:t>
      </w:r>
      <w:r w:rsidR="00953B5D" w:rsidRPr="00953B5D">
        <w:rPr>
          <w:color w:val="00B050"/>
          <w:lang w:eastAsia="zh-CN"/>
        </w:rPr>
        <w:t>on objetos cuyo valor no puede variar a lo largo de la ejecución de un programa.</w:t>
      </w:r>
    </w:p>
    <w:p w:rsidR="00953B5D" w:rsidRDefault="00953B5D" w:rsidP="00871F17">
      <w:pPr>
        <w:pStyle w:val="Prrafodelista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Son objetos cuyo valor no permanece invariable a lo largo de la ejecución de un programa.</w:t>
      </w:r>
    </w:p>
    <w:p w:rsidR="00953B5D" w:rsidRDefault="00953B5D" w:rsidP="00871F17">
      <w:pPr>
        <w:pStyle w:val="Prrafodelista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Ninguna respuesta es correcta.</w:t>
      </w:r>
    </w:p>
    <w:p w:rsidR="00953B5D" w:rsidRDefault="00953B5D" w:rsidP="00953B5D">
      <w:pPr>
        <w:rPr>
          <w:lang w:eastAsia="zh-CN"/>
        </w:rPr>
      </w:pPr>
    </w:p>
    <w:p w:rsidR="001F23C3" w:rsidRDefault="001F23C3" w:rsidP="001F23C3">
      <w:pPr>
        <w:pStyle w:val="Ttulo3"/>
      </w:pPr>
      <w:r>
        <w:t xml:space="preserve">¿Qué son los objetos </w:t>
      </w:r>
      <w:r w:rsidR="00F91B4E">
        <w:t>variables</w:t>
      </w:r>
      <w:r>
        <w:t>?</w:t>
      </w:r>
    </w:p>
    <w:p w:rsidR="001F23C3" w:rsidRDefault="001F23C3" w:rsidP="001F23C3">
      <w:pPr>
        <w:pStyle w:val="Prrafodelista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Son objetos cuyo valor </w:t>
      </w:r>
      <w:r w:rsidR="00F91B4E">
        <w:rPr>
          <w:lang w:eastAsia="zh-CN"/>
        </w:rPr>
        <w:t>permanece invariable a lo largo de la ejecución de un programa</w:t>
      </w:r>
      <w:r>
        <w:rPr>
          <w:lang w:eastAsia="zh-CN"/>
        </w:rPr>
        <w:t>.</w:t>
      </w:r>
    </w:p>
    <w:p w:rsidR="001F23C3" w:rsidRPr="00F91B4E" w:rsidRDefault="001F23C3" w:rsidP="001F23C3">
      <w:pPr>
        <w:pStyle w:val="Prrafodelista"/>
        <w:numPr>
          <w:ilvl w:val="0"/>
          <w:numId w:val="9"/>
        </w:numPr>
        <w:rPr>
          <w:lang w:eastAsia="zh-CN"/>
        </w:rPr>
      </w:pPr>
      <w:r w:rsidRPr="00F91B4E">
        <w:rPr>
          <w:lang w:eastAsia="zh-CN"/>
        </w:rPr>
        <w:t>Son objetos cuyo valor no puede variar a lo largo de la ejecución de un programa.</w:t>
      </w:r>
    </w:p>
    <w:p w:rsidR="001F23C3" w:rsidRDefault="001F23C3" w:rsidP="001F23C3">
      <w:pPr>
        <w:pStyle w:val="Prrafodelista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Son objetos cuyo valor no permanece invariable a lo largo de la ejecución de un programa.</w:t>
      </w:r>
    </w:p>
    <w:p w:rsidR="00953B5D" w:rsidRPr="00F91B4E" w:rsidRDefault="001F23C3" w:rsidP="001F23C3">
      <w:pPr>
        <w:pStyle w:val="Prrafodelista"/>
        <w:numPr>
          <w:ilvl w:val="0"/>
          <w:numId w:val="9"/>
        </w:numPr>
        <w:rPr>
          <w:color w:val="00B050"/>
          <w:lang w:eastAsia="zh-CN"/>
        </w:rPr>
      </w:pPr>
      <w:r w:rsidRPr="00F91B4E">
        <w:rPr>
          <w:color w:val="00B050"/>
          <w:lang w:eastAsia="zh-CN"/>
        </w:rPr>
        <w:t>Ninguna respuesta es correcta.</w:t>
      </w:r>
    </w:p>
    <w:p w:rsidR="001F23C3" w:rsidRDefault="001F23C3" w:rsidP="001F23C3">
      <w:pPr>
        <w:rPr>
          <w:lang w:eastAsia="zh-CN"/>
        </w:rPr>
      </w:pPr>
    </w:p>
    <w:p w:rsidR="001F23C3" w:rsidRDefault="00591301" w:rsidP="001F23C3">
      <w:pPr>
        <w:pStyle w:val="Ttulo3"/>
      </w:pPr>
      <w:r>
        <w:t xml:space="preserve">¿Qué son los </w:t>
      </w:r>
      <w:r>
        <w:t>ENTORNOS INTEGRADOS DE DESARROLLO</w:t>
      </w:r>
      <w:r>
        <w:t>?</w:t>
      </w:r>
    </w:p>
    <w:p w:rsidR="00591301" w:rsidRPr="00591301" w:rsidRDefault="00591301" w:rsidP="00591301">
      <w:pPr>
        <w:pStyle w:val="Prrafodelista"/>
        <w:numPr>
          <w:ilvl w:val="0"/>
          <w:numId w:val="10"/>
        </w:numPr>
        <w:rPr>
          <w:color w:val="00B050"/>
          <w:lang w:eastAsia="zh-CN"/>
        </w:rPr>
      </w:pPr>
      <w:r w:rsidRPr="00591301">
        <w:rPr>
          <w:color w:val="00B050"/>
        </w:rPr>
        <w:t>Son aplicaciones que ofrecen la posibilidad de llevar a cabo el proceso completo de desarrollo de software a través de un único programa</w:t>
      </w:r>
      <w:r w:rsidRPr="00591301">
        <w:rPr>
          <w:color w:val="00B050"/>
        </w:rPr>
        <w:t>.</w:t>
      </w:r>
    </w:p>
    <w:p w:rsidR="00591301" w:rsidRDefault="00591301" w:rsidP="00591301">
      <w:pPr>
        <w:pStyle w:val="Prrafodelista"/>
        <w:numPr>
          <w:ilvl w:val="0"/>
          <w:numId w:val="10"/>
        </w:numPr>
        <w:rPr>
          <w:lang w:eastAsia="zh-CN"/>
        </w:rPr>
      </w:pPr>
      <w:r>
        <w:t>Son aplicaciones que ofrecen la posibilidad de llevar a cabo la mayoría del proceso de desarrollo de software a través de un único programa.</w:t>
      </w:r>
    </w:p>
    <w:p w:rsidR="00591301" w:rsidRDefault="00591301" w:rsidP="00591301">
      <w:pPr>
        <w:pStyle w:val="Prrafodelista"/>
        <w:numPr>
          <w:ilvl w:val="0"/>
          <w:numId w:val="10"/>
        </w:numPr>
        <w:rPr>
          <w:lang w:eastAsia="zh-CN"/>
        </w:rPr>
      </w:pPr>
      <w:r>
        <w:t>Son aplicaciones que ofrecen la posibilidad de llevar a cabo el proceso completo de desarrollo de software a través de varios programas.</w:t>
      </w:r>
    </w:p>
    <w:p w:rsidR="00591301" w:rsidRDefault="00591301" w:rsidP="00591301">
      <w:pPr>
        <w:pStyle w:val="Prrafodelista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Dos de las respuestas son correctas.</w:t>
      </w:r>
    </w:p>
    <w:p w:rsidR="002B04C7" w:rsidRDefault="002B04C7" w:rsidP="002B04C7">
      <w:pPr>
        <w:rPr>
          <w:lang w:eastAsia="zh-CN"/>
        </w:rPr>
      </w:pPr>
    </w:p>
    <w:p w:rsidR="002B04C7" w:rsidRDefault="002B04C7" w:rsidP="002B04C7">
      <w:pPr>
        <w:pStyle w:val="Ttulo3"/>
      </w:pPr>
      <w:r>
        <w:t>Sobre la representación pseudocódigo:</w:t>
      </w:r>
    </w:p>
    <w:p w:rsidR="002B04C7" w:rsidRDefault="002B04C7" w:rsidP="002B04C7">
      <w:pPr>
        <w:pStyle w:val="Prrafodelista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Es una </w:t>
      </w:r>
      <w:r>
        <w:t xml:space="preserve">representación gráfica de </w:t>
      </w:r>
      <w:r>
        <w:t>los flujos que van a seguir los datos manipulados</w:t>
      </w:r>
      <w:r>
        <w:t>.</w:t>
      </w:r>
    </w:p>
    <w:p w:rsidR="002B04C7" w:rsidRDefault="002B04C7" w:rsidP="002B04C7">
      <w:pPr>
        <w:pStyle w:val="Prrafodelista"/>
        <w:numPr>
          <w:ilvl w:val="0"/>
          <w:numId w:val="11"/>
        </w:numPr>
        <w:rPr>
          <w:lang w:eastAsia="zh-CN"/>
        </w:rPr>
      </w:pPr>
      <w:r>
        <w:t xml:space="preserve">Es una representación que </w:t>
      </w:r>
      <w:r>
        <w:t>describirse mediante un lenguaje intermedio entre el lenguaje natural y el lenguaje de programación</w:t>
      </w:r>
      <w:r>
        <w:t>.</w:t>
      </w:r>
    </w:p>
    <w:p w:rsidR="002B04C7" w:rsidRDefault="002B04C7" w:rsidP="002B04C7">
      <w:pPr>
        <w:pStyle w:val="Prrafodelista"/>
        <w:numPr>
          <w:ilvl w:val="0"/>
          <w:numId w:val="11"/>
        </w:numPr>
        <w:rPr>
          <w:lang w:eastAsia="zh-CN"/>
        </w:rPr>
      </w:pPr>
      <w:r>
        <w:t>S</w:t>
      </w:r>
      <w:r>
        <w:t>e debe "sangrar" el texto con respecto al margen izquierdo, con la finalidad de que se comprenda más fácilmente el diseño que se está realizando</w:t>
      </w:r>
      <w:r>
        <w:t>.</w:t>
      </w:r>
    </w:p>
    <w:p w:rsidR="002B04C7" w:rsidRDefault="002B04C7" w:rsidP="002B04C7">
      <w:pPr>
        <w:pStyle w:val="Prrafodelista"/>
        <w:numPr>
          <w:ilvl w:val="0"/>
          <w:numId w:val="11"/>
        </w:numPr>
        <w:rPr>
          <w:color w:val="00B050"/>
          <w:lang w:eastAsia="zh-CN"/>
        </w:rPr>
      </w:pPr>
      <w:r w:rsidRPr="002B04C7">
        <w:rPr>
          <w:color w:val="00B050"/>
        </w:rPr>
        <w:t>Dos respuestas son correctas.</w:t>
      </w:r>
    </w:p>
    <w:p w:rsidR="002B04C7" w:rsidRDefault="002B04C7" w:rsidP="002B04C7">
      <w:pPr>
        <w:rPr>
          <w:color w:val="00B050"/>
          <w:lang w:eastAsia="zh-CN"/>
        </w:rPr>
      </w:pPr>
    </w:p>
    <w:p w:rsidR="002B04C7" w:rsidRDefault="00AC7AE2" w:rsidP="002B04C7">
      <w:pPr>
        <w:pStyle w:val="Ttulo3"/>
      </w:pPr>
      <w:r>
        <w:t>Sobre la representación ordinogramas:</w:t>
      </w:r>
    </w:p>
    <w:p w:rsidR="00AC7AE2" w:rsidRPr="00AC7AE2" w:rsidRDefault="00AC7AE2" w:rsidP="00AC7AE2">
      <w:pPr>
        <w:pStyle w:val="Prrafodelista"/>
        <w:numPr>
          <w:ilvl w:val="0"/>
          <w:numId w:val="12"/>
        </w:numPr>
        <w:rPr>
          <w:color w:val="00B050"/>
          <w:lang w:eastAsia="zh-CN"/>
        </w:rPr>
      </w:pPr>
      <w:r w:rsidRPr="00AC7AE2">
        <w:rPr>
          <w:color w:val="00B050"/>
          <w:lang w:eastAsia="zh-CN"/>
        </w:rPr>
        <w:t xml:space="preserve">Es una </w:t>
      </w:r>
      <w:r w:rsidRPr="00AC7AE2">
        <w:rPr>
          <w:color w:val="00B050"/>
        </w:rPr>
        <w:t>representación gráfica de los flujos que van a seguir los datos manipulados.</w:t>
      </w:r>
    </w:p>
    <w:p w:rsidR="00AC7AE2" w:rsidRDefault="00AC7AE2" w:rsidP="00AC7AE2">
      <w:pPr>
        <w:pStyle w:val="Prrafodelista"/>
        <w:numPr>
          <w:ilvl w:val="0"/>
          <w:numId w:val="12"/>
        </w:numPr>
        <w:rPr>
          <w:lang w:eastAsia="zh-CN"/>
        </w:rPr>
      </w:pPr>
      <w:r>
        <w:t>Es una representación que describirse mediante un lenguaje intermedio entre el lenguaje natural y el lenguaje de programación.</w:t>
      </w:r>
    </w:p>
    <w:p w:rsidR="00AC7AE2" w:rsidRDefault="00AC7AE2" w:rsidP="00AC7AE2">
      <w:pPr>
        <w:pStyle w:val="Prrafodelista"/>
        <w:numPr>
          <w:ilvl w:val="0"/>
          <w:numId w:val="12"/>
        </w:numPr>
        <w:rPr>
          <w:lang w:eastAsia="zh-CN"/>
        </w:rPr>
      </w:pPr>
      <w:r>
        <w:t>Se debe "sangrar" el texto con respecto al margen izquierdo, con la finalidad de que se comprenda más fácilmente el diseño que se está realizando.</w:t>
      </w:r>
    </w:p>
    <w:p w:rsidR="00AC7AE2" w:rsidRPr="00AC7AE2" w:rsidRDefault="00AC7AE2" w:rsidP="00AC7AE2">
      <w:pPr>
        <w:pStyle w:val="Prrafodelista"/>
        <w:numPr>
          <w:ilvl w:val="0"/>
          <w:numId w:val="12"/>
        </w:numPr>
      </w:pPr>
      <w:r w:rsidRPr="00AC7AE2">
        <w:t>Dos respuestas son correctas.</w:t>
      </w:r>
    </w:p>
    <w:p w:rsidR="00AC7AE2" w:rsidRPr="00AC7AE2" w:rsidRDefault="00AC7AE2" w:rsidP="00AC7AE2">
      <w:pPr>
        <w:rPr>
          <w:lang w:eastAsia="zh-CN"/>
        </w:rPr>
      </w:pPr>
    </w:p>
    <w:sectPr w:rsidR="00AC7AE2" w:rsidRPr="00AC7AE2" w:rsidSect="00314AB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ckThinSmallGap" w:sz="24" w:space="24" w:color="77210D" w:themeColor="accent5" w:themeShade="80"/>
        <w:left w:val="thickThinSmallGap" w:sz="24" w:space="24" w:color="77210D" w:themeColor="accent5" w:themeShade="80"/>
        <w:bottom w:val="thinThickSmallGap" w:sz="24" w:space="24" w:color="77210D" w:themeColor="accent5" w:themeShade="80"/>
        <w:right w:val="thinThickSmallGap" w:sz="24" w:space="24" w:color="77210D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AB2" w:rsidRDefault="00CB2AB2" w:rsidP="00314ABE">
      <w:pPr>
        <w:spacing w:after="0" w:line="240" w:lineRule="auto"/>
      </w:pPr>
      <w:r>
        <w:separator/>
      </w:r>
    </w:p>
  </w:endnote>
  <w:endnote w:type="continuationSeparator" w:id="0">
    <w:p w:rsidR="00CB2AB2" w:rsidRDefault="00CB2AB2" w:rsidP="0031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fasisintenso"/>
        <w:sz w:val="18"/>
      </w:rPr>
      <w:id w:val="-2072118491"/>
      <w:docPartObj>
        <w:docPartGallery w:val="Page Numbers (Bottom of Page)"/>
        <w:docPartUnique/>
      </w:docPartObj>
    </w:sdtPr>
    <w:sdtEndPr>
      <w:rPr>
        <w:rStyle w:val="nfasisintenso"/>
      </w:rPr>
    </w:sdtEndPr>
    <w:sdtContent>
      <w:p w:rsidR="00314ABE" w:rsidRPr="00314ABE" w:rsidRDefault="00314ABE" w:rsidP="00314ABE">
        <w:pPr>
          <w:pStyle w:val="Piedepgina"/>
          <w:rPr>
            <w:rStyle w:val="nfasisintenso"/>
            <w:sz w:val="18"/>
          </w:rPr>
        </w:pPr>
        <w:r w:rsidRPr="00314ABE">
          <w:rPr>
            <w:rStyle w:val="nfasisintenso"/>
            <w:sz w:val="18"/>
          </w:rPr>
          <w:t>Troy Anthony</w:t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fldChar w:fldCharType="begin"/>
        </w:r>
        <w:r w:rsidRPr="00314ABE">
          <w:rPr>
            <w:rStyle w:val="nfasisintenso"/>
            <w:sz w:val="18"/>
          </w:rPr>
          <w:instrText>PAGE   \* MERGEFORMAT</w:instrText>
        </w:r>
        <w:r w:rsidRPr="00314ABE">
          <w:rPr>
            <w:rStyle w:val="nfasisintenso"/>
            <w:sz w:val="18"/>
          </w:rPr>
          <w:fldChar w:fldCharType="separate"/>
        </w:r>
        <w:r w:rsidR="00353A94">
          <w:rPr>
            <w:rStyle w:val="nfasisintenso"/>
            <w:noProof/>
            <w:sz w:val="18"/>
          </w:rPr>
          <w:t>2</w:t>
        </w:r>
        <w:r w:rsidRPr="00314ABE">
          <w:rPr>
            <w:rStyle w:val="nfasisintenso"/>
            <w:sz w:val="18"/>
          </w:rPr>
          <w:fldChar w:fldCharType="end"/>
        </w:r>
      </w:p>
    </w:sdtContent>
  </w:sdt>
  <w:p w:rsidR="00314ABE" w:rsidRPr="00314ABE" w:rsidRDefault="00314ABE">
    <w:pPr>
      <w:pStyle w:val="Piedepgina"/>
      <w:rPr>
        <w:rStyle w:val="nfasisintenso"/>
        <w:sz w:val="18"/>
      </w:rPr>
    </w:pPr>
    <w:r w:rsidRPr="00314ABE">
      <w:rPr>
        <w:rStyle w:val="nfasisintenso"/>
        <w:sz w:val="18"/>
      </w:rPr>
      <w:t>Barker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AB2" w:rsidRDefault="00CB2AB2" w:rsidP="00314ABE">
      <w:pPr>
        <w:spacing w:after="0" w:line="240" w:lineRule="auto"/>
      </w:pPr>
      <w:r>
        <w:separator/>
      </w:r>
    </w:p>
  </w:footnote>
  <w:footnote w:type="continuationSeparator" w:id="0">
    <w:p w:rsidR="00CB2AB2" w:rsidRDefault="00CB2AB2" w:rsidP="0031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noProof/>
        <w:sz w:val="18"/>
        <w:lang w:eastAsia="es-ES"/>
      </w:rPr>
      <w:drawing>
        <wp:anchor distT="0" distB="0" distL="114300" distR="114300" simplePos="0" relativeHeight="251658240" behindDoc="0" locked="0" layoutInCell="1" allowOverlap="1" wp14:anchorId="6D5AB6EB">
          <wp:simplePos x="0" y="0"/>
          <wp:positionH relativeFrom="column">
            <wp:posOffset>-474468</wp:posOffset>
          </wp:positionH>
          <wp:positionV relativeFrom="paragraph">
            <wp:posOffset>8090</wp:posOffset>
          </wp:positionV>
          <wp:extent cx="359410" cy="308610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14ABE" w:rsidRP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sz w:val="18"/>
      </w:rPr>
      <w:t>IES Marcos Zaragoza</w:t>
    </w:r>
    <w:r w:rsidRPr="00314ABE">
      <w:rPr>
        <w:rStyle w:val="nfasisintenso"/>
        <w:sz w:val="18"/>
      </w:rPr>
      <w:tab/>
    </w:r>
    <w:r w:rsidRPr="00314ABE">
      <w:rPr>
        <w:rStyle w:val="nfasisintenso"/>
        <w:sz w:val="18"/>
      </w:rPr>
      <w:tab/>
    </w:r>
    <w:r w:rsidR="00991BD1">
      <w:rPr>
        <w:rStyle w:val="nfasisintenso"/>
        <w:sz w:val="18"/>
      </w:rPr>
      <w:t>1ºDAM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794B"/>
    <w:multiLevelType w:val="hybridMultilevel"/>
    <w:tmpl w:val="46C2FF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D1CFB"/>
    <w:multiLevelType w:val="hybridMultilevel"/>
    <w:tmpl w:val="2938AC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73613"/>
    <w:multiLevelType w:val="hybridMultilevel"/>
    <w:tmpl w:val="7DC4505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33AC1"/>
    <w:multiLevelType w:val="hybridMultilevel"/>
    <w:tmpl w:val="5E3C78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D7704"/>
    <w:multiLevelType w:val="hybridMultilevel"/>
    <w:tmpl w:val="BF7223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D762E"/>
    <w:multiLevelType w:val="multilevel"/>
    <w:tmpl w:val="1556D062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6">
    <w:nsid w:val="3F5E3D1C"/>
    <w:multiLevelType w:val="multilevel"/>
    <w:tmpl w:val="B0DC73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C371E92"/>
    <w:multiLevelType w:val="hybridMultilevel"/>
    <w:tmpl w:val="83D27F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13721"/>
    <w:multiLevelType w:val="hybridMultilevel"/>
    <w:tmpl w:val="0E0C36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D411E"/>
    <w:multiLevelType w:val="hybridMultilevel"/>
    <w:tmpl w:val="62E8C0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C3E00"/>
    <w:multiLevelType w:val="hybridMultilevel"/>
    <w:tmpl w:val="93E683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F1"/>
    <w:rsid w:val="001D16EF"/>
    <w:rsid w:val="001F23C3"/>
    <w:rsid w:val="002B04C7"/>
    <w:rsid w:val="00314ABE"/>
    <w:rsid w:val="00353A94"/>
    <w:rsid w:val="00436954"/>
    <w:rsid w:val="00591301"/>
    <w:rsid w:val="00654275"/>
    <w:rsid w:val="00795F93"/>
    <w:rsid w:val="007D2596"/>
    <w:rsid w:val="00871F17"/>
    <w:rsid w:val="008E2D49"/>
    <w:rsid w:val="00944B0D"/>
    <w:rsid w:val="00951DBA"/>
    <w:rsid w:val="00953B5D"/>
    <w:rsid w:val="00991BD1"/>
    <w:rsid w:val="00A94705"/>
    <w:rsid w:val="00AC7AE2"/>
    <w:rsid w:val="00BC6E73"/>
    <w:rsid w:val="00CB2AB2"/>
    <w:rsid w:val="00CC66EE"/>
    <w:rsid w:val="00D35C03"/>
    <w:rsid w:val="00D87A42"/>
    <w:rsid w:val="00DA2EF1"/>
    <w:rsid w:val="00F37814"/>
    <w:rsid w:val="00F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as\Word\Nice.dotx" TargetMode="Externa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</Template>
  <TotalTime>64</TotalTime>
  <Pages>1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barker</dc:creator>
  <cp:lastModifiedBy>troy barker</cp:lastModifiedBy>
  <cp:revision>22</cp:revision>
  <dcterms:created xsi:type="dcterms:W3CDTF">2022-09-25T09:49:00Z</dcterms:created>
  <dcterms:modified xsi:type="dcterms:W3CDTF">2022-09-25T10:53:00Z</dcterms:modified>
</cp:coreProperties>
</file>