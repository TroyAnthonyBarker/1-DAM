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814" w:rsidRDefault="009603DE" w:rsidP="009603DE">
      <w:pPr>
        <w:pStyle w:val="Ttulo1"/>
      </w:pPr>
      <w:r>
        <w:t>Práctica 1: Diagramas de flujo y pseudocódigo</w:t>
      </w:r>
    </w:p>
    <w:p w:rsidR="009603DE" w:rsidRDefault="009603DE" w:rsidP="007130CD">
      <w:pPr>
        <w:pStyle w:val="Ttulo3"/>
      </w:pPr>
      <w:r>
        <w:t>Dibuja un ordinograma que dé los “buenos días”.</w:t>
      </w:r>
    </w:p>
    <w:p w:rsidR="00B9104D" w:rsidRDefault="007C18BA" w:rsidP="00EE1FE0">
      <w:pPr>
        <w:jc w:val="center"/>
        <w:rPr>
          <w:lang w:eastAsia="zh-CN"/>
        </w:rPr>
      </w:pPr>
      <w:r>
        <w:rPr>
          <w:noProof/>
          <w:lang w:eastAsia="es-ES"/>
        </w:rPr>
        <w:drawing>
          <wp:inline distT="0" distB="0" distL="0" distR="0">
            <wp:extent cx="1490134" cy="1490134"/>
            <wp:effectExtent l="0" t="0" r="0" b="0"/>
            <wp:docPr id="2" name="Imagen 2" descr="C:\Users\troy_\AppData\Local\Microsoft\Windows\INetCache\Content.Word\Practica1-Diagramas de flujo-Ejercic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oy_\AppData\Local\Microsoft\Windows\INetCache\Content.Word\Practica1-Diagramas de flujo-Ejercici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475" cy="14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88D" w:rsidRPr="00B9104D" w:rsidRDefault="00C7088D" w:rsidP="00B9104D">
      <w:pPr>
        <w:rPr>
          <w:lang w:eastAsia="zh-CN"/>
        </w:rPr>
      </w:pPr>
    </w:p>
    <w:p w:rsidR="009603DE" w:rsidRDefault="009603DE" w:rsidP="007130CD">
      <w:pPr>
        <w:pStyle w:val="Ttulo3"/>
      </w:pPr>
      <w:r>
        <w:t xml:space="preserve">Dibuja un ordinograma </w:t>
      </w:r>
      <w:r w:rsidR="007130CD">
        <w:t>que calcule y muestre el área de un cuadrado de lado igual a 5.</w:t>
      </w:r>
    </w:p>
    <w:p w:rsidR="00B9104D" w:rsidRDefault="00C7088D" w:rsidP="00EE1FE0">
      <w:pPr>
        <w:jc w:val="center"/>
        <w:rPr>
          <w:lang w:eastAsia="zh-CN"/>
        </w:rPr>
      </w:pPr>
      <w:r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7pt;height:169.7pt">
            <v:imagedata r:id="rId9" o:title="Practica1-Diagramas de flujo-Ejercicio2"/>
          </v:shape>
        </w:pict>
      </w:r>
    </w:p>
    <w:p w:rsidR="00C7088D" w:rsidRPr="00B9104D" w:rsidRDefault="00C7088D" w:rsidP="00B9104D">
      <w:pPr>
        <w:rPr>
          <w:lang w:eastAsia="zh-CN"/>
        </w:rPr>
      </w:pPr>
    </w:p>
    <w:p w:rsidR="007130CD" w:rsidRDefault="007130CD" w:rsidP="007130CD">
      <w:pPr>
        <w:pStyle w:val="Ttulo3"/>
      </w:pPr>
      <w:r>
        <w:t>Dibuja un ordinograma que calcule el área de un cuadrado cuyo lado se introduce por teclado.</w:t>
      </w:r>
    </w:p>
    <w:p w:rsidR="00C7088D" w:rsidRPr="007C18BA" w:rsidRDefault="00C7088D" w:rsidP="00EE1FE0">
      <w:pPr>
        <w:jc w:val="center"/>
        <w:rPr>
          <w:lang w:eastAsia="zh-CN"/>
        </w:rPr>
      </w:pPr>
      <w:r>
        <w:rPr>
          <w:lang w:eastAsia="zh-CN"/>
        </w:rPr>
        <w:pict>
          <v:shape id="_x0000_i1026" type="#_x0000_t75" style="width:129.85pt;height:233.55pt">
            <v:imagedata r:id="rId10" o:title="Practica1-Diagramas de flujo-Ejercicio3"/>
          </v:shape>
        </w:pict>
      </w:r>
    </w:p>
    <w:p w:rsidR="007130CD" w:rsidRDefault="007130CD" w:rsidP="007130CD">
      <w:pPr>
        <w:pStyle w:val="Ttulo3"/>
      </w:pPr>
      <w:r>
        <w:lastRenderedPageBreak/>
        <w:t xml:space="preserve">Dibuja un ordinograma que lea dos números, calcule y muestre el valor de </w:t>
      </w:r>
      <w:proofErr w:type="gramStart"/>
      <w:r>
        <w:t>sus suma</w:t>
      </w:r>
      <w:proofErr w:type="gramEnd"/>
      <w:r>
        <w:t>, resta, producto y división.</w:t>
      </w:r>
    </w:p>
    <w:p w:rsidR="007C18BA" w:rsidRDefault="00C7088D" w:rsidP="00EE1FE0">
      <w:pPr>
        <w:jc w:val="center"/>
        <w:rPr>
          <w:lang w:eastAsia="zh-CN"/>
        </w:rPr>
      </w:pPr>
      <w:r>
        <w:rPr>
          <w:lang w:eastAsia="zh-CN"/>
        </w:rPr>
        <w:pict>
          <v:shape id="_x0000_i1038" type="#_x0000_t75" style="width:195.45pt;height:306.45pt">
            <v:imagedata r:id="rId11" o:title="Practica1-Diagramas de flujo-Ejercicio4"/>
          </v:shape>
        </w:pict>
      </w:r>
    </w:p>
    <w:p w:rsidR="00C7088D" w:rsidRPr="007C18BA" w:rsidRDefault="00C7088D" w:rsidP="007C18BA">
      <w:pPr>
        <w:rPr>
          <w:lang w:eastAsia="zh-CN"/>
        </w:rPr>
      </w:pPr>
    </w:p>
    <w:p w:rsidR="007130CD" w:rsidRDefault="007130CD" w:rsidP="007130CD">
      <w:pPr>
        <w:pStyle w:val="Ttulo3"/>
      </w:pPr>
      <w:r>
        <w:t>Dibuja un ordinograma que lea un valor correspondiente a una distancia en millas y escriba la distancia en metros. Sabiendo que una milla marina equivale a 1.852 metros.</w:t>
      </w:r>
    </w:p>
    <w:p w:rsidR="007C18BA" w:rsidRPr="007C18BA" w:rsidRDefault="008C1243" w:rsidP="00EE1FE0">
      <w:pPr>
        <w:jc w:val="center"/>
        <w:rPr>
          <w:lang w:eastAsia="zh-CN"/>
        </w:rPr>
      </w:pPr>
      <w:r>
        <w:rPr>
          <w:lang w:eastAsia="zh-CN"/>
        </w:rPr>
        <w:pict>
          <v:shape id="_x0000_i1037" type="#_x0000_t75" style="width:150.85pt;height:270.85pt">
            <v:imagedata r:id="rId12" o:title="Practica1-Diagramas de flujo-Ejercicio5"/>
          </v:shape>
        </w:pict>
      </w:r>
    </w:p>
    <w:p w:rsidR="007130CD" w:rsidRDefault="007130CD" w:rsidP="007130CD">
      <w:pPr>
        <w:pStyle w:val="Ttulo3"/>
      </w:pPr>
      <w:r>
        <w:lastRenderedPageBreak/>
        <w:t>Dibuja un ordinograma de un programa que pide la edad por teclado y nos muestra el mensaje de “Eres mayor de edad” solo si lo somos.</w:t>
      </w:r>
    </w:p>
    <w:p w:rsidR="007C18BA" w:rsidRDefault="00C7088D" w:rsidP="00EE1FE0">
      <w:pPr>
        <w:jc w:val="center"/>
        <w:rPr>
          <w:lang w:eastAsia="zh-CN"/>
        </w:rPr>
      </w:pPr>
      <w:r>
        <w:rPr>
          <w:lang w:eastAsia="zh-CN"/>
        </w:rPr>
        <w:pict>
          <v:shape id="_x0000_i1027" type="#_x0000_t75" style="width:230.15pt;height:277.3pt">
            <v:imagedata r:id="rId13" o:title="Practica1-Diagramas de flujo-Ejercicio6"/>
          </v:shape>
        </w:pict>
      </w:r>
    </w:p>
    <w:p w:rsidR="00C7088D" w:rsidRPr="007C18BA" w:rsidRDefault="00C7088D" w:rsidP="007C18BA">
      <w:pPr>
        <w:rPr>
          <w:lang w:eastAsia="zh-CN"/>
        </w:rPr>
      </w:pPr>
    </w:p>
    <w:p w:rsidR="007130CD" w:rsidRDefault="007130CD" w:rsidP="007130CD">
      <w:pPr>
        <w:pStyle w:val="Ttulo3"/>
      </w:pPr>
      <w:r>
        <w:t>Dibuja un ordinograma de un programa que pide la edad por teclado y nos muestra el mensaje de “eres mayor de edad” o el mensaje de “eres menor de edad”.</w:t>
      </w:r>
    </w:p>
    <w:p w:rsidR="007C18BA" w:rsidRPr="007C18BA" w:rsidRDefault="00C7088D" w:rsidP="00EE1FE0">
      <w:pPr>
        <w:jc w:val="center"/>
        <w:rPr>
          <w:lang w:eastAsia="zh-CN"/>
        </w:rPr>
      </w:pPr>
      <w:r>
        <w:rPr>
          <w:lang w:eastAsia="zh-CN"/>
        </w:rPr>
        <w:pict>
          <v:shape id="_x0000_i1028" type="#_x0000_t75" style="width:356.15pt;height:301.3pt">
            <v:imagedata r:id="rId14" o:title="Practica1-Diagramas de flujo-Ejercicio7"/>
          </v:shape>
        </w:pict>
      </w:r>
    </w:p>
    <w:p w:rsidR="007130CD" w:rsidRDefault="007130CD" w:rsidP="007130CD">
      <w:pPr>
        <w:pStyle w:val="Ttulo3"/>
      </w:pPr>
      <w:r>
        <w:lastRenderedPageBreak/>
        <w:t>Dibuja un ordinograma de un programa que lee dos números y los visualiza en orden ascendente.</w:t>
      </w:r>
    </w:p>
    <w:p w:rsidR="007C18BA" w:rsidRDefault="00C7088D" w:rsidP="00EE1FE0">
      <w:pPr>
        <w:jc w:val="center"/>
        <w:rPr>
          <w:lang w:eastAsia="zh-CN"/>
        </w:rPr>
      </w:pPr>
      <w:r>
        <w:rPr>
          <w:lang w:eastAsia="zh-CN"/>
        </w:rPr>
        <w:pict>
          <v:shape id="_x0000_i1029" type="#_x0000_t75" style="width:318.85pt;height:270pt">
            <v:imagedata r:id="rId15" o:title="Practica1-Diagramas de flujo-Ejercicio8"/>
          </v:shape>
        </w:pict>
      </w:r>
    </w:p>
    <w:p w:rsidR="00C7088D" w:rsidRPr="007C18BA" w:rsidRDefault="00C7088D" w:rsidP="007C18BA">
      <w:pPr>
        <w:rPr>
          <w:lang w:eastAsia="zh-CN"/>
        </w:rPr>
      </w:pPr>
    </w:p>
    <w:p w:rsidR="007130CD" w:rsidRDefault="007130CD" w:rsidP="007130CD">
      <w:pPr>
        <w:pStyle w:val="Ttulo3"/>
      </w:pPr>
      <w:r>
        <w:t>Dibuja un ordinograma que lee dos números y nos dice cuál es el mayor o si son iguales.</w:t>
      </w:r>
    </w:p>
    <w:p w:rsidR="007C18BA" w:rsidRPr="007C18BA" w:rsidRDefault="00C7088D" w:rsidP="00EE1FE0">
      <w:pPr>
        <w:jc w:val="center"/>
        <w:rPr>
          <w:lang w:eastAsia="zh-CN"/>
        </w:rPr>
      </w:pPr>
      <w:r>
        <w:rPr>
          <w:lang w:eastAsia="zh-CN"/>
        </w:rPr>
        <w:pict>
          <v:shape id="_x0000_i1030" type="#_x0000_t75" style="width:297.45pt;height:333pt">
            <v:imagedata r:id="rId16" o:title="Practica1-Diagramas de flujo-Ejercicio9"/>
          </v:shape>
        </w:pict>
      </w:r>
    </w:p>
    <w:p w:rsidR="007130CD" w:rsidRDefault="007130CD" w:rsidP="007130CD">
      <w:pPr>
        <w:pStyle w:val="Ttulo3"/>
      </w:pPr>
      <w:r>
        <w:lastRenderedPageBreak/>
        <w:t>Dibuja un ordinograma que lea tres números distintos y nos diga cuál es el mayor.</w:t>
      </w:r>
    </w:p>
    <w:p w:rsidR="007C18BA" w:rsidRDefault="00C7088D" w:rsidP="00EE1FE0">
      <w:pPr>
        <w:jc w:val="center"/>
        <w:rPr>
          <w:lang w:eastAsia="zh-CN"/>
        </w:rPr>
      </w:pPr>
      <w:r>
        <w:rPr>
          <w:lang w:eastAsia="zh-CN"/>
        </w:rPr>
        <w:pict>
          <v:shape id="_x0000_i1031" type="#_x0000_t75" style="width:259.3pt;height:243pt">
            <v:imagedata r:id="rId17" o:title="Practica1-Diagramas de flujo-Ejercicio10"/>
          </v:shape>
        </w:pict>
      </w:r>
    </w:p>
    <w:p w:rsidR="00C7088D" w:rsidRPr="007C18BA" w:rsidRDefault="00C7088D" w:rsidP="007C18BA">
      <w:pPr>
        <w:rPr>
          <w:lang w:eastAsia="zh-CN"/>
        </w:rPr>
      </w:pPr>
    </w:p>
    <w:p w:rsidR="007130CD" w:rsidRDefault="007130CD" w:rsidP="007130CD">
      <w:pPr>
        <w:pStyle w:val="Ttulo3"/>
      </w:pPr>
      <w:r>
        <w:t>Dibuja un ordinograma que lea una calificación numérica entre 0 y 10 y la transforma en calificación alfabética, escribiendo el resultado.</w:t>
      </w:r>
    </w:p>
    <w:p w:rsidR="007130CD" w:rsidRDefault="007130CD" w:rsidP="007130CD">
      <w:pPr>
        <w:pStyle w:val="Prrafodelista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De 0 a &lt;3 Muy Deficiente.</w:t>
      </w:r>
    </w:p>
    <w:p w:rsidR="007130CD" w:rsidRDefault="007130CD" w:rsidP="007130CD">
      <w:pPr>
        <w:pStyle w:val="Prrafodelista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De 3 a &lt;5 Insuficiente.</w:t>
      </w:r>
    </w:p>
    <w:p w:rsidR="007130CD" w:rsidRDefault="007130CD" w:rsidP="007130CD">
      <w:pPr>
        <w:pStyle w:val="Prrafodelista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De 5 a &lt;6 Bien.</w:t>
      </w:r>
    </w:p>
    <w:p w:rsidR="007130CD" w:rsidRDefault="007130CD" w:rsidP="007130CD">
      <w:pPr>
        <w:pStyle w:val="Prrafodelista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De 6 a &lt;9 Notable.</w:t>
      </w:r>
    </w:p>
    <w:p w:rsidR="007130CD" w:rsidRDefault="007130CD" w:rsidP="007130CD">
      <w:pPr>
        <w:pStyle w:val="Prrafodelista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De 9 a 10 Sobresaliente.</w:t>
      </w:r>
    </w:p>
    <w:p w:rsidR="007C18BA" w:rsidRDefault="00C7088D" w:rsidP="00EE1FE0">
      <w:pPr>
        <w:jc w:val="center"/>
        <w:rPr>
          <w:lang w:eastAsia="zh-CN"/>
        </w:rPr>
      </w:pPr>
      <w:r>
        <w:rPr>
          <w:lang w:eastAsia="zh-CN"/>
        </w:rPr>
        <w:pict>
          <v:shape id="_x0000_i1039" type="#_x0000_t75" style="width:351.45pt;height:267.85pt">
            <v:imagedata r:id="rId18" o:title="Practica1-Diagramas de flujo-Ejercicio11"/>
          </v:shape>
        </w:pict>
      </w:r>
    </w:p>
    <w:p w:rsidR="00A708EF" w:rsidRPr="00A708EF" w:rsidRDefault="00A708EF" w:rsidP="00A708EF">
      <w:pPr>
        <w:pStyle w:val="Ttulo3"/>
        <w:rPr>
          <w:rFonts w:ascii="Segoe UI" w:hAnsi="Segoe UI" w:cs="Segoe UI"/>
          <w:sz w:val="18"/>
          <w:szCs w:val="18"/>
        </w:rPr>
      </w:pPr>
      <w:r w:rsidRPr="00A708EF">
        <w:rPr>
          <w:rStyle w:val="normaltextrun"/>
          <w:rFonts w:ascii="Calibri" w:hAnsi="Calibri" w:cs="Calibri"/>
          <w:bCs w:val="0"/>
          <w:sz w:val="22"/>
          <w:szCs w:val="22"/>
        </w:rPr>
        <w:lastRenderedPageBreak/>
        <w:t>Escribir un Pseudocódigo de un programa que recibe el tamaño de un lado y calcula el área de un cuadrado y la imprime por pantalla. </w:t>
      </w:r>
      <w:r w:rsidRPr="00A708EF">
        <w:rPr>
          <w:rStyle w:val="eop"/>
          <w:rFonts w:ascii="Calibri" w:hAnsi="Calibri" w:cs="Calibri"/>
          <w:sz w:val="22"/>
          <w:szCs w:val="22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INICIO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DATOS: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VARIABLES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  <w:sz w:val="20"/>
          <w:szCs w:val="20"/>
        </w:rPr>
      </w:pPr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lado</w:t>
      </w:r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numérico real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  <w:sz w:val="20"/>
          <w:szCs w:val="20"/>
        </w:rPr>
      </w:pPr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res</w:t>
      </w:r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numérico real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ALGORITMO: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Leer lado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  <w:sz w:val="20"/>
          <w:szCs w:val="20"/>
        </w:rPr>
      </w:pPr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res</w:t>
      </w:r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lado * lado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Escribir res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="Heiti SC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FIN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="Heiti SC" w:hAnsiTheme="minorHAnsi" w:cstheme="minorHAnsi"/>
          <w:sz w:val="20"/>
          <w:szCs w:val="20"/>
        </w:rPr>
      </w:pPr>
      <w:bookmarkStart w:id="0" w:name="_GoBack"/>
      <w:bookmarkEnd w:id="0"/>
    </w:p>
    <w:p w:rsidR="00A708EF" w:rsidRPr="00A708EF" w:rsidRDefault="00A708EF" w:rsidP="00A708EF">
      <w:pPr>
        <w:pStyle w:val="Ttulo3"/>
        <w:rPr>
          <w:rFonts w:ascii="Calibri" w:hAnsi="Calibri" w:cs="Calibri"/>
          <w:sz w:val="18"/>
          <w:szCs w:val="18"/>
        </w:rPr>
      </w:pPr>
      <w:r w:rsidRPr="00A708EF">
        <w:rPr>
          <w:rStyle w:val="normaltextrun"/>
          <w:rFonts w:ascii="Calibri" w:hAnsi="Calibri" w:cs="Calibri"/>
          <w:bCs w:val="0"/>
          <w:sz w:val="22"/>
          <w:szCs w:val="22"/>
        </w:rPr>
        <w:t>Escribir un Pseudocódigo de un programa que lea de entrada 4 números y que indique cual es el mayor de ellos</w:t>
      </w:r>
      <w:r w:rsidRPr="00A708EF">
        <w:rPr>
          <w:rStyle w:val="eop"/>
          <w:rFonts w:ascii="Calibri" w:hAnsi="Calibri" w:cs="Calibri"/>
          <w:sz w:val="22"/>
          <w:szCs w:val="22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INICIO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DATOS: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VARIABLES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x = numérico real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y = numérico real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z = numérico real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a = numérico real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ALGORITMO: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Leer x, y, z, a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Si x &gt; y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Si x &gt; z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1410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Si x &gt; a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2115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Escribir “El número mayor </w:t>
      </w:r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es ”</w:t>
      </w:r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+ x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211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Sino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2115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Escribir “El número mayor es </w:t>
      </w:r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“ +</w:t>
      </w:r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a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1410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FinSi</w:t>
      </w:r>
      <w:proofErr w:type="spellEnd"/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Sino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1410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Si z &gt; a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2115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Escribir “El número mayor es </w:t>
      </w:r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“ +</w:t>
      </w:r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z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1410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Sino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2115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Escribir “El número mayor es </w:t>
      </w:r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“ +</w:t>
      </w:r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a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1410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FinSi</w:t>
      </w:r>
      <w:proofErr w:type="spellEnd"/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FinSi</w:t>
      </w:r>
      <w:proofErr w:type="spellEnd"/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Sino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Si z &gt; y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1410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Si z &gt; a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2115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Escribir “El número mayor es </w:t>
      </w:r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“ +</w:t>
      </w:r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z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1410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Sino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2115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Escribir “El número mayor es </w:t>
      </w:r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“ +</w:t>
      </w:r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a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1410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FinSi</w:t>
      </w:r>
      <w:proofErr w:type="spellEnd"/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Sino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1410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Si a &gt; y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2115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Escribir “El número mayor es </w:t>
      </w:r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“ +</w:t>
      </w:r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a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1410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Sino 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2115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Escribir “El número mayor es </w:t>
      </w:r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“ +</w:t>
      </w:r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y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1410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FinSi</w:t>
      </w:r>
      <w:proofErr w:type="spellEnd"/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FinSi</w:t>
      </w:r>
      <w:proofErr w:type="spellEnd"/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FinSI</w:t>
      </w:r>
      <w:proofErr w:type="spellEnd"/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FIN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</w:rPr>
        <w:t> </w:t>
      </w:r>
    </w:p>
    <w:p w:rsidR="00A708EF" w:rsidRPr="00A708EF" w:rsidRDefault="00A708EF" w:rsidP="00A708E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="Heiti SC" w:hAnsiTheme="minorHAnsi" w:cstheme="minorHAnsi"/>
          <w:sz w:val="22"/>
          <w:szCs w:val="22"/>
        </w:rPr>
      </w:pPr>
    </w:p>
    <w:p w:rsidR="00A708EF" w:rsidRDefault="00A708EF" w:rsidP="00A708EF">
      <w:pPr>
        <w:pStyle w:val="Ttulo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Escribir un Pseudocódigo de un programa que reciba un número entero del 1 al 12 e imprima por pantalla el mes en texto “Enero”, “Febrero”…”Diciembre”, en cualquier otro caso escribirá que el mes es incorrecto.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INICIO</w:t>
      </w:r>
      <w:r>
        <w:rPr>
          <w:rStyle w:val="eop"/>
          <w:rFonts w:ascii="Calibri" w:eastAsia="Heiti SC" w:hAnsi="Calibri" w:cs="Calibri"/>
          <w:sz w:val="22"/>
          <w:szCs w:val="22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VARIABLES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option</w:t>
      </w:r>
      <w:proofErr w:type="spellEnd"/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= numérico real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ALGORITMO: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Leer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option</w:t>
      </w:r>
      <w:proofErr w:type="spellEnd"/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Según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option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hacer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caso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1 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Escribir “Enero”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caso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2 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Escribir ”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>Febrero”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caso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3 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Escribir “Marzo”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caso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4</w:t>
      </w:r>
      <w:r>
        <w:rPr>
          <w:rStyle w:val="eop"/>
          <w:rFonts w:ascii="Calibri" w:eastAsia="Heiti SC" w:hAnsi="Calibri" w:cs="Calibri"/>
          <w:sz w:val="22"/>
          <w:szCs w:val="22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Escribir “Abril”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caso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5 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Escribir “Mayo”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caso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6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Escribir “Junio”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caso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7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Escribir “Julio”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caso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8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Escribir “Agosto”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caso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9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Escribir “Septiembre”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caso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10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Escribir “Octubre”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caso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11 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Escribir “Noviembre”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caso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12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Escribir “Diciembre”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FinSegun</w:t>
      </w:r>
      <w:proofErr w:type="spellEnd"/>
      <w:r>
        <w:rPr>
          <w:rStyle w:val="eop"/>
          <w:rFonts w:ascii="Calibri" w:eastAsia="Heiti SC" w:hAnsi="Calibri" w:cs="Calibri"/>
          <w:sz w:val="22"/>
          <w:szCs w:val="22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FIN</w:t>
      </w: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Heiti SC" w:hAnsi="Calibri" w:cs="Calibri"/>
          <w:sz w:val="22"/>
          <w:szCs w:val="22"/>
          <w:lang w:val="en-US"/>
        </w:rPr>
      </w:pPr>
      <w:r>
        <w:rPr>
          <w:rStyle w:val="eop"/>
          <w:rFonts w:ascii="Calibri" w:eastAsia="Heiti SC" w:hAnsi="Calibri" w:cs="Calibri"/>
          <w:sz w:val="22"/>
          <w:szCs w:val="22"/>
          <w:lang w:val="en-US"/>
        </w:rPr>
        <w:t> </w:t>
      </w:r>
    </w:p>
    <w:p w:rsidR="00A708EF" w:rsidRDefault="00A708EF" w:rsidP="00A708EF">
      <w:pPr>
        <w:pStyle w:val="Ttulo3"/>
      </w:pPr>
      <w:r>
        <w:lastRenderedPageBreak/>
        <w:t>Dibuja un ordinograma que toma como dato de entrada un número que corresponde a la longitud de un radio y nos escribe la longitud de la circunferencia, el área del círculo y el volumen de la esfera que corresponden con dicho radio.</w:t>
      </w:r>
    </w:p>
    <w:p w:rsidR="007C18BA" w:rsidRPr="007C18BA" w:rsidRDefault="008C1243" w:rsidP="00EE1FE0">
      <w:pPr>
        <w:jc w:val="center"/>
        <w:rPr>
          <w:lang w:eastAsia="zh-CN"/>
        </w:rPr>
      </w:pPr>
      <w:r>
        <w:rPr>
          <w:lang w:eastAsia="zh-CN"/>
        </w:rPr>
        <w:pict>
          <v:shape id="_x0000_i1032" type="#_x0000_t75" style="width:240.85pt;height:270.85pt">
            <v:imagedata r:id="rId19" o:title="Practica1-Diagramas de flujo-Ejercicio15"/>
          </v:shape>
        </w:pict>
      </w:r>
    </w:p>
    <w:p w:rsidR="00A708EF" w:rsidRDefault="00A708EF" w:rsidP="00A708EF">
      <w:pPr>
        <w:pStyle w:val="Ttulo3"/>
      </w:pPr>
      <w:r>
        <w:t>Dibuja un ordinograma que dado el precio de un artículo y el precio de venta real nos muestre el porcentaje de descuento realizado.</w:t>
      </w:r>
    </w:p>
    <w:p w:rsidR="007C18BA" w:rsidRPr="007C18BA" w:rsidRDefault="008C1243" w:rsidP="00EE1FE0">
      <w:pPr>
        <w:jc w:val="center"/>
        <w:rPr>
          <w:lang w:eastAsia="zh-CN"/>
        </w:rPr>
      </w:pPr>
      <w:r>
        <w:rPr>
          <w:lang w:eastAsia="zh-CN"/>
        </w:rPr>
        <w:pict>
          <v:shape id="_x0000_i1033" type="#_x0000_t75" style="width:210.85pt;height:270.85pt">
            <v:imagedata r:id="rId20" o:title="Practica1-Diagramas de flujo-Ejercicio16"/>
          </v:shape>
        </w:pict>
      </w:r>
    </w:p>
    <w:p w:rsidR="00A708EF" w:rsidRDefault="00A708EF" w:rsidP="00A708EF">
      <w:pPr>
        <w:pStyle w:val="Ttulo3"/>
      </w:pPr>
      <w:r>
        <w:lastRenderedPageBreak/>
        <w:t>Dibuja un ordinograma que lee dos números, calcula y muestra el valor de su suma, resta, producto y división. (Ten en cuenta la división por cero).</w:t>
      </w:r>
    </w:p>
    <w:p w:rsidR="007C18BA" w:rsidRDefault="00C7088D" w:rsidP="00EE1FE0">
      <w:pPr>
        <w:jc w:val="center"/>
        <w:rPr>
          <w:lang w:eastAsia="zh-CN"/>
        </w:rPr>
      </w:pPr>
      <w:r>
        <w:rPr>
          <w:lang w:eastAsia="zh-CN"/>
        </w:rPr>
        <w:pict>
          <v:shape id="_x0000_i1034" type="#_x0000_t75" style="width:369.45pt;height:326.15pt">
            <v:imagedata r:id="rId21" o:title="Practica1-Diagramas de flujo-Ejercicio17"/>
          </v:shape>
        </w:pict>
      </w:r>
    </w:p>
    <w:p w:rsidR="00C7088D" w:rsidRPr="007C18BA" w:rsidRDefault="00C7088D" w:rsidP="007C18BA">
      <w:pPr>
        <w:rPr>
          <w:lang w:eastAsia="zh-CN"/>
        </w:rPr>
      </w:pPr>
    </w:p>
    <w:p w:rsidR="00A708EF" w:rsidRDefault="00A708EF" w:rsidP="00A708EF">
      <w:pPr>
        <w:pStyle w:val="Ttulo3"/>
      </w:pPr>
      <w:r>
        <w:t>Dibuja el ordinograma de un programa que lee 2 números y muestra el mayor.</w:t>
      </w:r>
    </w:p>
    <w:p w:rsidR="007C18BA" w:rsidRDefault="008C1243" w:rsidP="00EE1FE0">
      <w:pPr>
        <w:jc w:val="center"/>
        <w:rPr>
          <w:lang w:eastAsia="zh-CN"/>
        </w:rPr>
      </w:pPr>
      <w:r>
        <w:rPr>
          <w:lang w:eastAsia="zh-CN"/>
        </w:rPr>
        <w:pict>
          <v:shape id="_x0000_i1035" type="#_x0000_t75" style="width:424.7pt;height:268.3pt">
            <v:imagedata r:id="rId22" o:title="Practica1-Diagramas de flujo-Ejercicio18"/>
          </v:shape>
        </w:pict>
      </w:r>
    </w:p>
    <w:p w:rsidR="00C7088D" w:rsidRPr="007C18BA" w:rsidRDefault="00C7088D" w:rsidP="007C18BA">
      <w:pPr>
        <w:rPr>
          <w:lang w:eastAsia="zh-CN"/>
        </w:rPr>
      </w:pPr>
    </w:p>
    <w:p w:rsidR="00A708EF" w:rsidRDefault="00A708EF" w:rsidP="00A708EF">
      <w:pPr>
        <w:pStyle w:val="Ttulo3"/>
      </w:pPr>
      <w:r>
        <w:lastRenderedPageBreak/>
        <w:t>Dibuja el ordinograma de un programa que lee un número y me dice si es positivo o negativo, consideraremos el cero como positivo.</w:t>
      </w:r>
    </w:p>
    <w:p w:rsidR="00C7088D" w:rsidRDefault="00C7088D" w:rsidP="007C18BA">
      <w:pPr>
        <w:rPr>
          <w:lang w:eastAsia="zh-CN"/>
        </w:rPr>
      </w:pPr>
    </w:p>
    <w:p w:rsidR="007C18BA" w:rsidRDefault="008C1243" w:rsidP="00EE1FE0">
      <w:pPr>
        <w:jc w:val="center"/>
        <w:rPr>
          <w:lang w:eastAsia="zh-CN"/>
        </w:rPr>
      </w:pPr>
      <w:r>
        <w:rPr>
          <w:lang w:eastAsia="zh-CN"/>
        </w:rPr>
        <w:pict>
          <v:shape id="_x0000_i1036" type="#_x0000_t75" style="width:424.7pt;height:268.3pt">
            <v:imagedata r:id="rId23" o:title="Practica1-Diagramas de flujo-Ejercicio19"/>
          </v:shape>
        </w:pict>
      </w:r>
    </w:p>
    <w:p w:rsidR="00C7088D" w:rsidRPr="007C18BA" w:rsidRDefault="00C7088D" w:rsidP="007C18BA">
      <w:pPr>
        <w:rPr>
          <w:lang w:eastAsia="zh-CN"/>
        </w:rPr>
      </w:pPr>
    </w:p>
    <w:p w:rsidR="00A708EF" w:rsidRDefault="00A708EF" w:rsidP="00A708EF">
      <w:pPr>
        <w:pStyle w:val="Ttulo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Escribe el pseudocódigo de una máquina expendedora de billetes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 Centraros en la parte en la que tiene que devolver el cambio una vez el usuario introduzca el dinero para pagar.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INICIO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DATOS: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VARIABLES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price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numérico real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payment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numérico real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numérico real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return1 = numérico real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2euro = numérico real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euro</w:t>
      </w:r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numérico real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fifty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numérico real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twenty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numérico real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ten</w:t>
      </w:r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numérico real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five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numérico real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two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numérico real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one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numérico real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C7088D" w:rsidRPr="00C7088D" w:rsidRDefault="00C7088D">
      <w:pPr>
        <w:rPr>
          <w:rStyle w:val="normaltextrun"/>
          <w:rFonts w:eastAsiaTheme="majorEastAsia" w:cstheme="minorHAnsi"/>
          <w:sz w:val="20"/>
          <w:szCs w:val="20"/>
          <w:lang w:eastAsia="es-ES"/>
        </w:rPr>
      </w:pPr>
      <w:r w:rsidRPr="00C7088D">
        <w:rPr>
          <w:rStyle w:val="normaltextrun"/>
          <w:rFonts w:eastAsiaTheme="majorEastAsia" w:cstheme="minorHAnsi"/>
          <w:sz w:val="20"/>
          <w:szCs w:val="20"/>
        </w:rPr>
        <w:br w:type="page"/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lastRenderedPageBreak/>
        <w:t>ALGORITMO: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price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1.35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2euro = 0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euro</w:t>
      </w:r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0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fifty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0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twenty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0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ten</w:t>
      </w:r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0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five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0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two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0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one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0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Leer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payment</w:t>
      </w:r>
      <w:proofErr w:type="spellEnd"/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peyment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 -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price</w:t>
      </w:r>
      <w:proofErr w:type="spellEnd"/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return1 =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Mientras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0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Si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 &gt; 0.01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Si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 &gt; 0.02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1416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Si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 &gt; 0.05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2124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Si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 &gt; 0.1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2832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Si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 &gt; 0.2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3540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Si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 &gt; 0.5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4248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Si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 &gt; 1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4956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Si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&gt; 2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5664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2euro = 2euro + 1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5664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– 2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4956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FinSI</w:t>
      </w:r>
      <w:proofErr w:type="spellEnd"/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4245" w:firstLine="705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Sino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4950" w:firstLine="705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euro</w:t>
      </w:r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euro + 1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4950" w:firstLine="705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– 1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4242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FinSi</w:t>
      </w:r>
      <w:proofErr w:type="spellEnd"/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3534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Sino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4248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fifty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fifty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+ 1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463501" w:rsidP="00A708EF">
      <w:pPr>
        <w:pStyle w:val="paragraph"/>
        <w:spacing w:before="0" w:beforeAutospacing="0" w:after="0" w:afterAutospacing="0"/>
        <w:ind w:left="4248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proofErr w:type="gramEnd"/>
      <w:r w:rsidR="00A708EF"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= </w:t>
      </w:r>
      <w:proofErr w:type="spellStart"/>
      <w:r w:rsidR="00A708EF"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r w:rsidR="00A708EF"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– 0.5</w:t>
      </w:r>
      <w:r w:rsidR="00A708EF"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left="424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FinSi</w:t>
      </w:r>
      <w:proofErr w:type="spellEnd"/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463501">
      <w:pPr>
        <w:pStyle w:val="paragraph"/>
        <w:spacing w:before="0" w:beforeAutospacing="0" w:after="0" w:afterAutospacing="0"/>
        <w:ind w:left="3540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Sino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463501">
      <w:pPr>
        <w:pStyle w:val="paragraph"/>
        <w:spacing w:before="0" w:beforeAutospacing="0" w:after="0" w:afterAutospacing="0"/>
        <w:ind w:left="3540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twenty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twenty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+ 1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463501">
      <w:pPr>
        <w:pStyle w:val="paragraph"/>
        <w:spacing w:before="0" w:beforeAutospacing="0" w:after="0" w:afterAutospacing="0"/>
        <w:ind w:left="3540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=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– 0.2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463501">
      <w:pPr>
        <w:pStyle w:val="paragraph"/>
        <w:spacing w:before="0" w:beforeAutospacing="0" w:after="0" w:afterAutospacing="0"/>
        <w:ind w:left="2832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FinSi</w:t>
      </w:r>
      <w:proofErr w:type="spellEnd"/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463501">
      <w:pPr>
        <w:pStyle w:val="paragraph"/>
        <w:spacing w:before="0" w:beforeAutospacing="0" w:after="0" w:afterAutospacing="0"/>
        <w:ind w:left="2124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Sino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463501">
      <w:pPr>
        <w:pStyle w:val="paragraph"/>
        <w:spacing w:before="0" w:beforeAutospacing="0" w:after="0" w:afterAutospacing="0"/>
        <w:ind w:left="2832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ten</w:t>
      </w:r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ten + 1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463501">
      <w:pPr>
        <w:pStyle w:val="paragraph"/>
        <w:spacing w:before="0" w:beforeAutospacing="0" w:after="0" w:afterAutospacing="0"/>
        <w:ind w:left="2832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– 0.1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463501">
      <w:pPr>
        <w:pStyle w:val="paragraph"/>
        <w:spacing w:before="0" w:beforeAutospacing="0" w:after="0" w:afterAutospacing="0"/>
        <w:ind w:left="2124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FinSi</w:t>
      </w:r>
      <w:proofErr w:type="spellEnd"/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463501">
      <w:pPr>
        <w:pStyle w:val="paragraph"/>
        <w:spacing w:before="0" w:beforeAutospacing="0" w:after="0" w:afterAutospacing="0"/>
        <w:ind w:left="1416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Sino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463501">
      <w:pPr>
        <w:pStyle w:val="paragraph"/>
        <w:spacing w:before="0" w:beforeAutospacing="0" w:after="0" w:afterAutospacing="0"/>
        <w:ind w:left="2124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five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five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+ 1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463501">
      <w:pPr>
        <w:pStyle w:val="paragraph"/>
        <w:spacing w:before="0" w:beforeAutospacing="0" w:after="0" w:afterAutospacing="0"/>
        <w:ind w:left="2124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– 0.05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463501">
      <w:pPr>
        <w:pStyle w:val="paragraph"/>
        <w:spacing w:before="0" w:beforeAutospacing="0" w:after="0" w:afterAutospacing="0"/>
        <w:ind w:left="1416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FinSi</w:t>
      </w:r>
      <w:proofErr w:type="spellEnd"/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463501">
      <w:pPr>
        <w:pStyle w:val="paragraph"/>
        <w:spacing w:before="0" w:beforeAutospacing="0" w:after="0" w:afterAutospacing="0"/>
        <w:ind w:left="1416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Sino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463501">
      <w:pPr>
        <w:pStyle w:val="paragraph"/>
        <w:spacing w:before="0" w:beforeAutospacing="0" w:after="0" w:afterAutospacing="0"/>
        <w:ind w:left="1416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two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two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+ 1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463501">
      <w:pPr>
        <w:pStyle w:val="paragraph"/>
        <w:spacing w:before="0" w:beforeAutospacing="0" w:after="0" w:afterAutospacing="0"/>
        <w:ind w:left="1416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– 0.02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463501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FinSi</w:t>
      </w:r>
      <w:proofErr w:type="spellEnd"/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463501">
      <w:pPr>
        <w:pStyle w:val="paragraph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Sino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463501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one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one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+ 1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463501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proofErr w:type="gram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=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return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– 0.01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FinSi</w:t>
      </w:r>
      <w:proofErr w:type="spellEnd"/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FinMientras</w:t>
      </w:r>
      <w:proofErr w:type="spellEnd"/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Escribir “Tu cambio es ” + return1 “, tu devolución es ” + 2euro + “ monedas de dos euros, ” + euro + “ monedas de un euro, ” +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fifty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+ “ monedas de cincuenta céntimos, “ +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twenty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+ “ monedas de veinte céntimos, “ + ten + “ monedas de diez céntimos, ” +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five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+ “ monedas de cinco céntimos, ” +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two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+ “ monedas de dos céntimos y ” + </w:t>
      </w:r>
      <w:proofErr w:type="spellStart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one</w:t>
      </w:r>
      <w:proofErr w:type="spellEnd"/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 xml:space="preserve"> + “ monedas de un céntimo.”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C7088D" w:rsidRDefault="00A708EF" w:rsidP="00A708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C7088D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FIN</w:t>
      </w:r>
      <w:r w:rsidRPr="00C7088D">
        <w:rPr>
          <w:rStyle w:val="eop"/>
          <w:rFonts w:asciiTheme="minorHAnsi" w:eastAsia="Heiti SC" w:hAnsiTheme="minorHAnsi" w:cstheme="minorHAnsi"/>
          <w:sz w:val="20"/>
          <w:szCs w:val="20"/>
          <w:lang w:val="en-US"/>
        </w:rPr>
        <w:t> </w:t>
      </w:r>
    </w:p>
    <w:p w:rsidR="00A708EF" w:rsidRPr="00A708EF" w:rsidRDefault="00A708EF" w:rsidP="00A708EF">
      <w:pPr>
        <w:rPr>
          <w:lang w:eastAsia="zh-CN"/>
        </w:rPr>
      </w:pPr>
    </w:p>
    <w:sectPr w:rsidR="00A708EF" w:rsidRPr="00A708EF" w:rsidSect="00314ABE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Borders w:offsetFrom="page">
        <w:top w:val="thickThinSmallGap" w:sz="24" w:space="24" w:color="77210D" w:themeColor="accent5" w:themeShade="80"/>
        <w:left w:val="thickThinSmallGap" w:sz="24" w:space="24" w:color="77210D" w:themeColor="accent5" w:themeShade="80"/>
        <w:bottom w:val="thinThickSmallGap" w:sz="24" w:space="24" w:color="77210D" w:themeColor="accent5" w:themeShade="80"/>
        <w:right w:val="thinThickSmallGap" w:sz="24" w:space="24" w:color="77210D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7B5" w:rsidRDefault="00FB77B5" w:rsidP="00314ABE">
      <w:pPr>
        <w:spacing w:after="0" w:line="240" w:lineRule="auto"/>
      </w:pPr>
      <w:r>
        <w:separator/>
      </w:r>
    </w:p>
  </w:endnote>
  <w:endnote w:type="continuationSeparator" w:id="0">
    <w:p w:rsidR="00FB77B5" w:rsidRDefault="00FB77B5" w:rsidP="0031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iti SC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fasisintenso"/>
        <w:sz w:val="18"/>
      </w:rPr>
      <w:id w:val="-2072118491"/>
      <w:docPartObj>
        <w:docPartGallery w:val="Page Numbers (Bottom of Page)"/>
        <w:docPartUnique/>
      </w:docPartObj>
    </w:sdtPr>
    <w:sdtContent>
      <w:p w:rsidR="00A708EF" w:rsidRPr="00314ABE" w:rsidRDefault="00A708EF" w:rsidP="00314ABE">
        <w:pPr>
          <w:pStyle w:val="Piedepgina"/>
          <w:rPr>
            <w:rStyle w:val="nfasisintenso"/>
            <w:sz w:val="18"/>
          </w:rPr>
        </w:pPr>
        <w:r w:rsidRPr="00314ABE">
          <w:rPr>
            <w:rStyle w:val="nfasisintenso"/>
            <w:sz w:val="18"/>
          </w:rPr>
          <w:t>Troy Anthony</w:t>
        </w:r>
        <w:r w:rsidRPr="00314ABE">
          <w:rPr>
            <w:rStyle w:val="nfasisintenso"/>
            <w:sz w:val="18"/>
          </w:rPr>
          <w:tab/>
        </w:r>
        <w:r w:rsidRPr="00314ABE">
          <w:rPr>
            <w:rStyle w:val="nfasisintenso"/>
            <w:sz w:val="18"/>
          </w:rPr>
          <w:tab/>
        </w:r>
        <w:r w:rsidRPr="00314ABE">
          <w:rPr>
            <w:rStyle w:val="nfasisintenso"/>
            <w:sz w:val="18"/>
          </w:rPr>
          <w:fldChar w:fldCharType="begin"/>
        </w:r>
        <w:r w:rsidRPr="00314ABE">
          <w:rPr>
            <w:rStyle w:val="nfasisintenso"/>
            <w:sz w:val="18"/>
          </w:rPr>
          <w:instrText>PAGE   \* MERGEFORMAT</w:instrText>
        </w:r>
        <w:r w:rsidRPr="00314ABE">
          <w:rPr>
            <w:rStyle w:val="nfasisintenso"/>
            <w:sz w:val="18"/>
          </w:rPr>
          <w:fldChar w:fldCharType="separate"/>
        </w:r>
        <w:r w:rsidR="00EE1FE0">
          <w:rPr>
            <w:rStyle w:val="nfasisintenso"/>
            <w:noProof/>
            <w:sz w:val="18"/>
          </w:rPr>
          <w:t>4</w:t>
        </w:r>
        <w:r w:rsidRPr="00314ABE">
          <w:rPr>
            <w:rStyle w:val="nfasisintenso"/>
            <w:sz w:val="18"/>
          </w:rPr>
          <w:fldChar w:fldCharType="end"/>
        </w:r>
      </w:p>
    </w:sdtContent>
  </w:sdt>
  <w:p w:rsidR="00A708EF" w:rsidRPr="00314ABE" w:rsidRDefault="00A708EF">
    <w:pPr>
      <w:pStyle w:val="Piedepgina"/>
      <w:rPr>
        <w:rStyle w:val="nfasisintenso"/>
        <w:sz w:val="18"/>
      </w:rPr>
    </w:pPr>
    <w:r w:rsidRPr="00314ABE">
      <w:rPr>
        <w:rStyle w:val="nfasisintenso"/>
        <w:sz w:val="18"/>
      </w:rPr>
      <w:t>Barker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7B5" w:rsidRDefault="00FB77B5" w:rsidP="00314ABE">
      <w:pPr>
        <w:spacing w:after="0" w:line="240" w:lineRule="auto"/>
      </w:pPr>
      <w:r>
        <w:separator/>
      </w:r>
    </w:p>
  </w:footnote>
  <w:footnote w:type="continuationSeparator" w:id="0">
    <w:p w:rsidR="00FB77B5" w:rsidRDefault="00FB77B5" w:rsidP="00314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8EF" w:rsidRDefault="00A708EF">
    <w:pPr>
      <w:pStyle w:val="Encabezado"/>
      <w:rPr>
        <w:rStyle w:val="nfasisintenso"/>
        <w:sz w:val="18"/>
      </w:rPr>
    </w:pPr>
    <w:r w:rsidRPr="00314ABE">
      <w:rPr>
        <w:rStyle w:val="nfasisintenso"/>
        <w:noProof/>
        <w:sz w:val="18"/>
        <w:lang w:eastAsia="es-ES"/>
      </w:rPr>
      <w:drawing>
        <wp:anchor distT="0" distB="0" distL="114300" distR="114300" simplePos="0" relativeHeight="251658240" behindDoc="0" locked="0" layoutInCell="1" allowOverlap="1" wp14:anchorId="6D5AB6EB">
          <wp:simplePos x="0" y="0"/>
          <wp:positionH relativeFrom="column">
            <wp:posOffset>-474468</wp:posOffset>
          </wp:positionH>
          <wp:positionV relativeFrom="paragraph">
            <wp:posOffset>8090</wp:posOffset>
          </wp:positionV>
          <wp:extent cx="359410" cy="308610"/>
          <wp:effectExtent l="0" t="0" r="0" b="698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30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708EF" w:rsidRPr="00314ABE" w:rsidRDefault="00A708EF">
    <w:pPr>
      <w:pStyle w:val="Encabezado"/>
      <w:rPr>
        <w:rStyle w:val="nfasisintenso"/>
        <w:sz w:val="18"/>
      </w:rPr>
    </w:pPr>
    <w:r w:rsidRPr="00314ABE">
      <w:rPr>
        <w:rStyle w:val="nfasisintenso"/>
        <w:sz w:val="18"/>
      </w:rPr>
      <w:t>IES Marcos Zaragoza</w:t>
    </w:r>
    <w:r w:rsidRPr="00314ABE">
      <w:rPr>
        <w:rStyle w:val="nfasisintenso"/>
        <w:sz w:val="18"/>
      </w:rPr>
      <w:tab/>
    </w:r>
    <w:r w:rsidRPr="00314ABE">
      <w:rPr>
        <w:rStyle w:val="nfasisintenso"/>
        <w:sz w:val="18"/>
      </w:rPr>
      <w:tab/>
    </w:r>
    <w:r>
      <w:rPr>
        <w:rStyle w:val="nfasisintenso"/>
        <w:sz w:val="18"/>
      </w:rPr>
      <w:t>1ºDAM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D762E"/>
    <w:multiLevelType w:val="multilevel"/>
    <w:tmpl w:val="1556D062"/>
    <w:lvl w:ilvl="0">
      <w:start w:val="1"/>
      <w:numFmt w:val="lowerLetter"/>
      <w:lvlText w:val="%1."/>
      <w:lvlJc w:val="left"/>
      <w:pPr>
        <w:ind w:left="754" w:hanging="397"/>
      </w:pPr>
    </w:lvl>
    <w:lvl w:ilvl="1">
      <w:start w:val="1"/>
      <w:numFmt w:val="lowerLetter"/>
      <w:lvlText w:val="%2."/>
      <w:lvlJc w:val="left"/>
      <w:pPr>
        <w:ind w:left="1151" w:hanging="397"/>
      </w:pPr>
    </w:lvl>
    <w:lvl w:ilvl="2">
      <w:start w:val="1"/>
      <w:numFmt w:val="lowerLetter"/>
      <w:lvlText w:val="%3."/>
      <w:lvlJc w:val="left"/>
      <w:pPr>
        <w:ind w:left="1548" w:hanging="397"/>
      </w:pPr>
    </w:lvl>
    <w:lvl w:ilvl="3">
      <w:start w:val="1"/>
      <w:numFmt w:val="lowerLetter"/>
      <w:lvlText w:val="%4."/>
      <w:lvlJc w:val="left"/>
      <w:pPr>
        <w:ind w:left="1945" w:hanging="397"/>
      </w:pPr>
    </w:lvl>
    <w:lvl w:ilvl="4">
      <w:start w:val="1"/>
      <w:numFmt w:val="lowerLetter"/>
      <w:lvlText w:val="%5."/>
      <w:lvlJc w:val="left"/>
      <w:pPr>
        <w:ind w:left="2342" w:hanging="397"/>
      </w:pPr>
    </w:lvl>
    <w:lvl w:ilvl="5">
      <w:start w:val="1"/>
      <w:numFmt w:val="lowerLetter"/>
      <w:lvlText w:val="%6."/>
      <w:lvlJc w:val="left"/>
      <w:pPr>
        <w:ind w:left="2739" w:hanging="397"/>
      </w:pPr>
    </w:lvl>
    <w:lvl w:ilvl="6">
      <w:start w:val="1"/>
      <w:numFmt w:val="lowerLetter"/>
      <w:lvlText w:val="%7."/>
      <w:lvlJc w:val="left"/>
      <w:pPr>
        <w:ind w:left="3136" w:hanging="397"/>
      </w:pPr>
    </w:lvl>
    <w:lvl w:ilvl="7">
      <w:start w:val="1"/>
      <w:numFmt w:val="lowerLetter"/>
      <w:lvlText w:val="%8."/>
      <w:lvlJc w:val="left"/>
      <w:pPr>
        <w:ind w:left="3533" w:hanging="397"/>
      </w:pPr>
    </w:lvl>
    <w:lvl w:ilvl="8">
      <w:start w:val="1"/>
      <w:numFmt w:val="lowerLetter"/>
      <w:lvlText w:val="%9."/>
      <w:lvlJc w:val="left"/>
      <w:pPr>
        <w:ind w:left="3930" w:hanging="397"/>
      </w:pPr>
    </w:lvl>
  </w:abstractNum>
  <w:abstractNum w:abstractNumId="1">
    <w:nsid w:val="3F5E3D1C"/>
    <w:multiLevelType w:val="multilevel"/>
    <w:tmpl w:val="25D0F372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A3D30D3"/>
    <w:multiLevelType w:val="hybridMultilevel"/>
    <w:tmpl w:val="CE88D6CC"/>
    <w:lvl w:ilvl="0" w:tplc="A1CE08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3DE"/>
    <w:rsid w:val="00314ABE"/>
    <w:rsid w:val="00463501"/>
    <w:rsid w:val="007130CD"/>
    <w:rsid w:val="00795F93"/>
    <w:rsid w:val="007C18BA"/>
    <w:rsid w:val="008C1243"/>
    <w:rsid w:val="009603DE"/>
    <w:rsid w:val="00991BD1"/>
    <w:rsid w:val="00A708EF"/>
    <w:rsid w:val="00A94705"/>
    <w:rsid w:val="00B9104D"/>
    <w:rsid w:val="00C7088D"/>
    <w:rsid w:val="00CC66EE"/>
    <w:rsid w:val="00D87A42"/>
    <w:rsid w:val="00EE1FE0"/>
    <w:rsid w:val="00F37814"/>
    <w:rsid w:val="00FB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F93"/>
  </w:style>
  <w:style w:type="paragraph" w:styleId="Ttulo1">
    <w:name w:val="heading 1"/>
    <w:basedOn w:val="Normal"/>
    <w:next w:val="Normal"/>
    <w:link w:val="Ttulo1Car"/>
    <w:uiPriority w:val="9"/>
    <w:qFormat/>
    <w:rsid w:val="00795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5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5F93"/>
    <w:pPr>
      <w:keepNext/>
      <w:numPr>
        <w:numId w:val="2"/>
      </w:numPr>
      <w:suppressAutoHyphens/>
      <w:autoSpaceDN w:val="0"/>
      <w:spacing w:before="113" w:after="113" w:line="240" w:lineRule="auto"/>
      <w:ind w:left="754" w:hanging="397"/>
      <w:textAlignment w:val="baseline"/>
      <w:outlineLvl w:val="2"/>
    </w:pPr>
    <w:rPr>
      <w:rFonts w:ascii="Heiti SC" w:eastAsia="Heiti SC" w:hAnsi="Heiti SC" w:cs="Arial"/>
      <w:b/>
      <w:bCs/>
      <w:kern w:val="3"/>
      <w:sz w:val="21"/>
      <w:szCs w:val="24"/>
      <w:lang w:eastAsia="zh-C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95F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49A00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795F93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795F93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5F93"/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95F93"/>
    <w:rPr>
      <w:rFonts w:ascii="Heiti SC" w:eastAsia="Heiti SC" w:hAnsi="Heiti SC" w:cs="Arial"/>
      <w:b/>
      <w:bCs/>
      <w:kern w:val="3"/>
      <w:sz w:val="21"/>
      <w:szCs w:val="24"/>
      <w:lang w:eastAsia="zh-CN"/>
    </w:rPr>
  </w:style>
  <w:style w:type="character" w:customStyle="1" w:styleId="Ttulo4Car">
    <w:name w:val="Título 4 Car"/>
    <w:basedOn w:val="Fuentedeprrafopredeter"/>
    <w:link w:val="Ttulo4"/>
    <w:uiPriority w:val="9"/>
    <w:rsid w:val="00795F93"/>
    <w:rPr>
      <w:rFonts w:asciiTheme="majorHAnsi" w:eastAsiaTheme="majorEastAsia" w:hAnsiTheme="majorHAnsi" w:cstheme="majorBidi"/>
      <w:i/>
      <w:iCs/>
      <w:color w:val="C49A00" w:themeColor="accent1" w:themeShade="BF"/>
    </w:rPr>
  </w:style>
  <w:style w:type="character" w:styleId="Textoennegrita">
    <w:name w:val="Strong"/>
    <w:basedOn w:val="Fuentedeprrafopredeter"/>
    <w:uiPriority w:val="22"/>
    <w:qFormat/>
    <w:rsid w:val="00795F93"/>
    <w:rPr>
      <w:b/>
      <w:bCs/>
    </w:rPr>
  </w:style>
  <w:style w:type="paragraph" w:styleId="Prrafodelista">
    <w:name w:val="List Paragraph"/>
    <w:basedOn w:val="Normal"/>
    <w:uiPriority w:val="34"/>
    <w:qFormat/>
    <w:rsid w:val="00795F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4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ABE"/>
  </w:style>
  <w:style w:type="paragraph" w:styleId="Piedepgina">
    <w:name w:val="footer"/>
    <w:basedOn w:val="Normal"/>
    <w:link w:val="PiedepginaCar"/>
    <w:uiPriority w:val="99"/>
    <w:unhideWhenUsed/>
    <w:rsid w:val="00314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ABE"/>
  </w:style>
  <w:style w:type="character" w:styleId="nfasisintenso">
    <w:name w:val="Intense Emphasis"/>
    <w:basedOn w:val="Fuentedeprrafopredeter"/>
    <w:uiPriority w:val="21"/>
    <w:qFormat/>
    <w:rsid w:val="00314ABE"/>
    <w:rPr>
      <w:i/>
      <w:iCs/>
      <w:color w:val="FFCA08" w:themeColor="accent1"/>
    </w:rPr>
  </w:style>
  <w:style w:type="paragraph" w:customStyle="1" w:styleId="paragraph">
    <w:name w:val="paragraph"/>
    <w:basedOn w:val="Normal"/>
    <w:rsid w:val="00A70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A708EF"/>
  </w:style>
  <w:style w:type="character" w:customStyle="1" w:styleId="eop">
    <w:name w:val="eop"/>
    <w:basedOn w:val="Fuentedeprrafopredeter"/>
    <w:rsid w:val="00A708EF"/>
  </w:style>
  <w:style w:type="paragraph" w:styleId="Textodeglobo">
    <w:name w:val="Balloon Text"/>
    <w:basedOn w:val="Normal"/>
    <w:link w:val="TextodegloboCar"/>
    <w:uiPriority w:val="99"/>
    <w:semiHidden/>
    <w:unhideWhenUsed/>
    <w:rsid w:val="007C1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8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F93"/>
  </w:style>
  <w:style w:type="paragraph" w:styleId="Ttulo1">
    <w:name w:val="heading 1"/>
    <w:basedOn w:val="Normal"/>
    <w:next w:val="Normal"/>
    <w:link w:val="Ttulo1Car"/>
    <w:uiPriority w:val="9"/>
    <w:qFormat/>
    <w:rsid w:val="00795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5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5F93"/>
    <w:pPr>
      <w:keepNext/>
      <w:numPr>
        <w:numId w:val="2"/>
      </w:numPr>
      <w:suppressAutoHyphens/>
      <w:autoSpaceDN w:val="0"/>
      <w:spacing w:before="113" w:after="113" w:line="240" w:lineRule="auto"/>
      <w:ind w:left="754" w:hanging="397"/>
      <w:textAlignment w:val="baseline"/>
      <w:outlineLvl w:val="2"/>
    </w:pPr>
    <w:rPr>
      <w:rFonts w:ascii="Heiti SC" w:eastAsia="Heiti SC" w:hAnsi="Heiti SC" w:cs="Arial"/>
      <w:b/>
      <w:bCs/>
      <w:kern w:val="3"/>
      <w:sz w:val="21"/>
      <w:szCs w:val="24"/>
      <w:lang w:eastAsia="zh-C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95F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49A00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795F93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795F93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5F93"/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95F93"/>
    <w:rPr>
      <w:rFonts w:ascii="Heiti SC" w:eastAsia="Heiti SC" w:hAnsi="Heiti SC" w:cs="Arial"/>
      <w:b/>
      <w:bCs/>
      <w:kern w:val="3"/>
      <w:sz w:val="21"/>
      <w:szCs w:val="24"/>
      <w:lang w:eastAsia="zh-CN"/>
    </w:rPr>
  </w:style>
  <w:style w:type="character" w:customStyle="1" w:styleId="Ttulo4Car">
    <w:name w:val="Título 4 Car"/>
    <w:basedOn w:val="Fuentedeprrafopredeter"/>
    <w:link w:val="Ttulo4"/>
    <w:uiPriority w:val="9"/>
    <w:rsid w:val="00795F93"/>
    <w:rPr>
      <w:rFonts w:asciiTheme="majorHAnsi" w:eastAsiaTheme="majorEastAsia" w:hAnsiTheme="majorHAnsi" w:cstheme="majorBidi"/>
      <w:i/>
      <w:iCs/>
      <w:color w:val="C49A00" w:themeColor="accent1" w:themeShade="BF"/>
    </w:rPr>
  </w:style>
  <w:style w:type="character" w:styleId="Textoennegrita">
    <w:name w:val="Strong"/>
    <w:basedOn w:val="Fuentedeprrafopredeter"/>
    <w:uiPriority w:val="22"/>
    <w:qFormat/>
    <w:rsid w:val="00795F93"/>
    <w:rPr>
      <w:b/>
      <w:bCs/>
    </w:rPr>
  </w:style>
  <w:style w:type="paragraph" w:styleId="Prrafodelista">
    <w:name w:val="List Paragraph"/>
    <w:basedOn w:val="Normal"/>
    <w:uiPriority w:val="34"/>
    <w:qFormat/>
    <w:rsid w:val="00795F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4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ABE"/>
  </w:style>
  <w:style w:type="paragraph" w:styleId="Piedepgina">
    <w:name w:val="footer"/>
    <w:basedOn w:val="Normal"/>
    <w:link w:val="PiedepginaCar"/>
    <w:uiPriority w:val="99"/>
    <w:unhideWhenUsed/>
    <w:rsid w:val="00314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ABE"/>
  </w:style>
  <w:style w:type="character" w:styleId="nfasisintenso">
    <w:name w:val="Intense Emphasis"/>
    <w:basedOn w:val="Fuentedeprrafopredeter"/>
    <w:uiPriority w:val="21"/>
    <w:qFormat/>
    <w:rsid w:val="00314ABE"/>
    <w:rPr>
      <w:i/>
      <w:iCs/>
      <w:color w:val="FFCA08" w:themeColor="accent1"/>
    </w:rPr>
  </w:style>
  <w:style w:type="paragraph" w:customStyle="1" w:styleId="paragraph">
    <w:name w:val="paragraph"/>
    <w:basedOn w:val="Normal"/>
    <w:rsid w:val="00A70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A708EF"/>
  </w:style>
  <w:style w:type="character" w:customStyle="1" w:styleId="eop">
    <w:name w:val="eop"/>
    <w:basedOn w:val="Fuentedeprrafopredeter"/>
    <w:rsid w:val="00A708EF"/>
  </w:style>
  <w:style w:type="paragraph" w:styleId="Textodeglobo">
    <w:name w:val="Balloon Text"/>
    <w:basedOn w:val="Normal"/>
    <w:link w:val="TextodegloboCar"/>
    <w:uiPriority w:val="99"/>
    <w:semiHidden/>
    <w:unhideWhenUsed/>
    <w:rsid w:val="007C1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8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1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as\Word\Nice.dotx" TargetMode="External"/></Relationships>
</file>

<file path=word/theme/theme1.xml><?xml version="1.0" encoding="utf-8"?>
<a:theme xmlns:a="http://schemas.openxmlformats.org/drawingml/2006/main" name="Tema de Office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Nice</Template>
  <TotalTime>57</TotalTime>
  <Pages>11</Pages>
  <Words>821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 barker</dc:creator>
  <cp:lastModifiedBy>troy barker</cp:lastModifiedBy>
  <cp:revision>5</cp:revision>
  <dcterms:created xsi:type="dcterms:W3CDTF">2022-09-28T19:32:00Z</dcterms:created>
  <dcterms:modified xsi:type="dcterms:W3CDTF">2022-09-28T20:29:00Z</dcterms:modified>
</cp:coreProperties>
</file>